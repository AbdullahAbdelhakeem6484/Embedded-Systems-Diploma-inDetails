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E3" w:rsidRDefault="008B36E3" w:rsidP="00E014AA">
      <w:pPr>
        <w:pStyle w:val="ListParagraph"/>
        <w:numPr>
          <w:ilvl w:val="0"/>
          <w:numId w:val="6"/>
        </w:numPr>
      </w:pPr>
      <w:r>
        <w:t>Question about Big Endian: how to put 12 34 56 78 in address 0xff000000</w:t>
      </w:r>
    </w:p>
    <w:p w:rsidR="008B36E3" w:rsidRDefault="008B36E3">
      <w:r>
        <w:t xml:space="preserve">              </w:t>
      </w:r>
      <w:r w:rsidRPr="0095269E">
        <w:rPr>
          <w:highlight w:val="yellow"/>
        </w:rPr>
        <w:t xml:space="preserve">- </w:t>
      </w:r>
      <w:r w:rsidRPr="0095269E">
        <w:rPr>
          <w:color w:val="FF0000"/>
          <w:highlight w:val="yellow"/>
        </w:rPr>
        <w:t>0xff0000  78 56 34 12</w:t>
      </w:r>
    </w:p>
    <w:p w:rsidR="008B36E3" w:rsidRDefault="008B36E3" w:rsidP="00E014AA">
      <w:r>
        <w:t xml:space="preserve">              -0xff0000 12 34 56 78</w:t>
      </w:r>
    </w:p>
    <w:p w:rsidR="008B36E3" w:rsidRDefault="008B36E3" w:rsidP="00E014AA"/>
    <w:p w:rsidR="008B36E3" w:rsidRDefault="008B36E3" w:rsidP="00952D07">
      <w:r>
        <w:t>*            #define Max-Num 100 used to:</w:t>
      </w:r>
    </w:p>
    <w:p w:rsidR="008B36E3" w:rsidRDefault="008B36E3" w:rsidP="00952D07">
      <w:pPr>
        <w:ind w:left="720"/>
      </w:pPr>
      <w:r>
        <w:rPr>
          <w:highlight w:val="yellow"/>
        </w:rPr>
        <w:t>-pr</w:t>
      </w:r>
      <w:r w:rsidRPr="0095269E">
        <w:rPr>
          <w:highlight w:val="yellow"/>
        </w:rPr>
        <w:t>ecompile ......</w:t>
      </w:r>
    </w:p>
    <w:p w:rsidR="008B36E3" w:rsidRDefault="008B36E3" w:rsidP="00952D07">
      <w:pPr>
        <w:ind w:left="720"/>
      </w:pPr>
      <w:r>
        <w:t>-</w:t>
      </w:r>
      <w:r w:rsidRPr="007A02AB">
        <w:rPr>
          <w:color w:val="FF0000"/>
        </w:rPr>
        <w:t>Preprocessor .....</w:t>
      </w:r>
    </w:p>
    <w:p w:rsidR="008B36E3" w:rsidRDefault="008B36E3" w:rsidP="00E014AA">
      <w:r>
        <w:t>*   i=4 , j=7</w:t>
      </w:r>
    </w:p>
    <w:p w:rsidR="008B36E3" w:rsidRDefault="008B36E3" w:rsidP="00952D07">
      <w:r>
        <w:t xml:space="preserve">  X=j || i++ &amp;&amp; 1;</w:t>
      </w:r>
    </w:p>
    <w:p w:rsidR="008B36E3" w:rsidRPr="00D5180A" w:rsidRDefault="008B36E3" w:rsidP="00952D07">
      <w:pPr>
        <w:rPr>
          <w:color w:val="FF0000"/>
        </w:rPr>
      </w:pPr>
      <w:r>
        <w:t xml:space="preserve">What are the values of I,x? </w:t>
      </w:r>
      <w:r>
        <w:rPr>
          <w:color w:val="FF0000"/>
        </w:rPr>
        <w:t>i=4 , x= ?</w:t>
      </w:r>
    </w:p>
    <w:p w:rsidR="008B36E3" w:rsidRPr="0095269E" w:rsidRDefault="008B36E3" w:rsidP="00952D07">
      <w:pPr>
        <w:pStyle w:val="ListParagraph"/>
        <w:numPr>
          <w:ilvl w:val="0"/>
          <w:numId w:val="1"/>
        </w:numPr>
        <w:rPr>
          <w:highlight w:val="yellow"/>
        </w:rPr>
      </w:pPr>
      <w:r w:rsidRPr="0095269E">
        <w:rPr>
          <w:highlight w:val="yellow"/>
        </w:rPr>
        <w:t>i=5 , x=1</w:t>
      </w:r>
    </w:p>
    <w:p w:rsidR="008B36E3" w:rsidRDefault="008B36E3" w:rsidP="00952D07">
      <w:pPr>
        <w:pStyle w:val="ListParagraph"/>
        <w:numPr>
          <w:ilvl w:val="0"/>
          <w:numId w:val="1"/>
        </w:numPr>
      </w:pPr>
      <w:r>
        <w:t>5      7</w:t>
      </w:r>
    </w:p>
    <w:p w:rsidR="008B36E3" w:rsidRDefault="008B36E3" w:rsidP="00952D07">
      <w:pPr>
        <w:pStyle w:val="ListParagraph"/>
        <w:numPr>
          <w:ilvl w:val="0"/>
          <w:numId w:val="1"/>
        </w:numPr>
      </w:pPr>
      <w:r>
        <w:t xml:space="preserve"> 4     1</w:t>
      </w:r>
    </w:p>
    <w:p w:rsidR="008B36E3" w:rsidRDefault="008B36E3" w:rsidP="00952D07">
      <w:pPr>
        <w:pStyle w:val="ListParagraph"/>
        <w:numPr>
          <w:ilvl w:val="0"/>
          <w:numId w:val="1"/>
        </w:numPr>
      </w:pPr>
      <w:r>
        <w:t xml:space="preserve">4      7 </w:t>
      </w:r>
    </w:p>
    <w:p w:rsidR="008B36E3" w:rsidRDefault="008B36E3" w:rsidP="00952D07">
      <w:pPr>
        <w:rPr>
          <w:rFonts w:ascii="Arial" w:hAnsi="Arial" w:cs="Arial"/>
          <w:rtl/>
          <w:lang w:bidi="ar-EG"/>
        </w:rPr>
      </w:pPr>
    </w:p>
    <w:p w:rsidR="008B36E3" w:rsidRDefault="008B36E3" w:rsidP="00952D07">
      <w:r>
        <w:t>*Typical CAN speed?   //// fee e5teyarat Tanya bas dol 2a2rab 7agten wana metla5bata benhom</w:t>
      </w:r>
    </w:p>
    <w:p w:rsidR="008B36E3" w:rsidRPr="00D5180A" w:rsidRDefault="008B36E3" w:rsidP="00952D07">
      <w:pPr>
        <w:rPr>
          <w:color w:val="FF0000"/>
        </w:rPr>
      </w:pPr>
      <w:r w:rsidRPr="00D5180A">
        <w:rPr>
          <w:color w:val="FF0000"/>
        </w:rPr>
        <w:t xml:space="preserve">  -  50K – 500K b/s</w:t>
      </w:r>
    </w:p>
    <w:p w:rsidR="008B36E3" w:rsidRDefault="008B36E3" w:rsidP="00952D07">
      <w:r>
        <w:t xml:space="preserve">  </w:t>
      </w:r>
      <w:r w:rsidRPr="0095269E">
        <w:rPr>
          <w:highlight w:val="yellow"/>
        </w:rPr>
        <w:t>- 500K – 5M b/s</w:t>
      </w:r>
    </w:p>
    <w:p w:rsidR="008B36E3" w:rsidRDefault="008B36E3" w:rsidP="004D24CD"/>
    <w:p w:rsidR="008B36E3" w:rsidRDefault="008B36E3" w:rsidP="004D24CD">
      <w:pPr>
        <w:pStyle w:val="ListParagraph"/>
        <w:numPr>
          <w:ilvl w:val="0"/>
          <w:numId w:val="5"/>
        </w:numPr>
      </w:pPr>
      <w:r>
        <w:t xml:space="preserve"> X=2*3+4*5 ,, x= ?</w:t>
      </w:r>
    </w:p>
    <w:p w:rsidR="008B36E3" w:rsidRPr="0095269E" w:rsidRDefault="008B36E3" w:rsidP="002156F5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95269E">
        <w:rPr>
          <w:color w:val="FF0000"/>
          <w:highlight w:val="yellow"/>
        </w:rPr>
        <w:t>26</w:t>
      </w:r>
    </w:p>
    <w:p w:rsidR="008B36E3" w:rsidRDefault="008B36E3" w:rsidP="002156F5">
      <w:pPr>
        <w:pStyle w:val="ListParagraph"/>
        <w:numPr>
          <w:ilvl w:val="1"/>
          <w:numId w:val="1"/>
        </w:numPr>
      </w:pPr>
      <w:r>
        <w:t>50</w:t>
      </w:r>
    </w:p>
    <w:p w:rsidR="008B36E3" w:rsidRDefault="008B36E3" w:rsidP="002156F5">
      <w:pPr>
        <w:pStyle w:val="ListParagraph"/>
        <w:numPr>
          <w:ilvl w:val="1"/>
          <w:numId w:val="1"/>
        </w:numPr>
      </w:pPr>
      <w:r>
        <w:t>125</w:t>
      </w:r>
    </w:p>
    <w:p w:rsidR="008B36E3" w:rsidRDefault="008B36E3" w:rsidP="002156F5"/>
    <w:p w:rsidR="008B36E3" w:rsidRDefault="008B36E3" w:rsidP="002156F5">
      <w:pPr>
        <w:pStyle w:val="ListParagraph"/>
        <w:numPr>
          <w:ilvl w:val="0"/>
          <w:numId w:val="5"/>
        </w:numPr>
      </w:pPr>
      <w:r>
        <w:t xml:space="preserve">EEPRM Interface (ana dawart 3la el net w la2et el egaba de : </w:t>
      </w:r>
      <w:hyperlink r:id="rId5" w:tooltip="Serial Peripheral Interface Bus" w:history="1">
        <w:r>
          <w:rPr>
            <w:rStyle w:val="Hyperlink"/>
          </w:rPr>
          <w:t>SPI</w:t>
        </w:r>
      </w:hyperlink>
      <w:r>
        <w:t xml:space="preserve">, </w:t>
      </w:r>
      <w:hyperlink r:id="rId6" w:tooltip="I²C" w:history="1">
        <w:r>
          <w:rPr>
            <w:rStyle w:val="Hyperlink"/>
          </w:rPr>
          <w:t>I²C</w:t>
        </w:r>
      </w:hyperlink>
      <w:r>
        <w:t>) w dol mawgoden f el e5teyarat</w:t>
      </w:r>
    </w:p>
    <w:p w:rsidR="008B36E3" w:rsidRDefault="008B36E3" w:rsidP="002156F5">
      <w:pPr>
        <w:pStyle w:val="ListParagraph"/>
        <w:numPr>
          <w:ilvl w:val="0"/>
          <w:numId w:val="5"/>
        </w:numPr>
      </w:pPr>
      <w:r>
        <w:t>Static variables are saved in :</w:t>
      </w:r>
    </w:p>
    <w:p w:rsidR="008B36E3" w:rsidRPr="000A47B3" w:rsidRDefault="008B36E3" w:rsidP="002156F5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0A47B3">
        <w:rPr>
          <w:color w:val="FF0000"/>
          <w:highlight w:val="yellow"/>
        </w:rPr>
        <w:t>Data segments ??</w:t>
      </w:r>
    </w:p>
    <w:p w:rsidR="008B36E3" w:rsidRPr="00E04379" w:rsidRDefault="008B36E3" w:rsidP="002156F5">
      <w:pPr>
        <w:pStyle w:val="ListParagraph"/>
        <w:numPr>
          <w:ilvl w:val="1"/>
          <w:numId w:val="1"/>
        </w:numPr>
        <w:rPr>
          <w:color w:val="000000"/>
        </w:rPr>
      </w:pPr>
      <w:r w:rsidRPr="00E04379">
        <w:rPr>
          <w:color w:val="000000"/>
        </w:rPr>
        <w:t xml:space="preserve">Stack </w:t>
      </w:r>
    </w:p>
    <w:p w:rsidR="008B36E3" w:rsidRDefault="008B36E3" w:rsidP="002156F5">
      <w:pPr>
        <w:pStyle w:val="ListParagraph"/>
        <w:numPr>
          <w:ilvl w:val="1"/>
          <w:numId w:val="1"/>
        </w:numPr>
      </w:pPr>
      <w:r>
        <w:t>Heap</w:t>
      </w:r>
    </w:p>
    <w:p w:rsidR="008B36E3" w:rsidRDefault="008B36E3" w:rsidP="002156F5">
      <w:pPr>
        <w:pStyle w:val="ListParagraph"/>
        <w:numPr>
          <w:ilvl w:val="0"/>
          <w:numId w:val="5"/>
        </w:numPr>
      </w:pPr>
      <w:r>
        <w:t>local variables are saved in :</w:t>
      </w:r>
    </w:p>
    <w:p w:rsidR="008B36E3" w:rsidRDefault="008B36E3" w:rsidP="002156F5">
      <w:pPr>
        <w:pStyle w:val="ListParagraph"/>
        <w:numPr>
          <w:ilvl w:val="1"/>
          <w:numId w:val="1"/>
        </w:numPr>
      </w:pPr>
      <w:r>
        <w:t>Data segments</w:t>
      </w:r>
    </w:p>
    <w:p w:rsidR="008B36E3" w:rsidRPr="000A47B3" w:rsidRDefault="008B36E3" w:rsidP="002156F5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0A47B3">
        <w:rPr>
          <w:color w:val="FF0000"/>
          <w:highlight w:val="yellow"/>
        </w:rPr>
        <w:t>Stack</w:t>
      </w:r>
    </w:p>
    <w:p w:rsidR="008B36E3" w:rsidRDefault="008B36E3" w:rsidP="002156F5">
      <w:pPr>
        <w:pStyle w:val="ListParagraph"/>
        <w:numPr>
          <w:ilvl w:val="1"/>
          <w:numId w:val="1"/>
        </w:numPr>
      </w:pPr>
      <w:r>
        <w:t>Heap</w:t>
      </w:r>
    </w:p>
    <w:p w:rsidR="008B36E3" w:rsidRPr="00E04379" w:rsidRDefault="008B36E3" w:rsidP="002156F5">
      <w:pPr>
        <w:pStyle w:val="ListParagraph"/>
        <w:numPr>
          <w:ilvl w:val="0"/>
          <w:numId w:val="5"/>
        </w:numPr>
        <w:rPr>
          <w:b/>
          <w:bCs/>
          <w:i/>
          <w:iCs/>
          <w:color w:val="548DD4"/>
        </w:rPr>
      </w:pPr>
      <w:r w:rsidRPr="00E04379">
        <w:rPr>
          <w:b/>
          <w:bCs/>
          <w:i/>
          <w:iCs/>
          <w:color w:val="548DD4"/>
        </w:rPr>
        <w:t>We want to save 0x65A  in the physical address 0xAAF we will use : ( ana msh mota2akeda mn el codes kanet maktoba keda belzabt , bas heya shabaha :D)</w:t>
      </w:r>
    </w:p>
    <w:p w:rsidR="008B36E3" w:rsidRPr="00E04379" w:rsidRDefault="008B36E3" w:rsidP="002156F5">
      <w:pPr>
        <w:pStyle w:val="ListParagraph"/>
        <w:numPr>
          <w:ilvl w:val="1"/>
          <w:numId w:val="1"/>
        </w:numPr>
        <w:rPr>
          <w:b/>
          <w:bCs/>
          <w:i/>
          <w:iCs/>
          <w:color w:val="548DD4"/>
        </w:rPr>
      </w:pPr>
      <w:r w:rsidRPr="00E04379">
        <w:rPr>
          <w:b/>
          <w:bCs/>
          <w:i/>
          <w:iCs/>
          <w:color w:val="548DD4"/>
        </w:rPr>
        <w:t>*(u8* const) 0x65A=0xAAF;</w:t>
      </w:r>
    </w:p>
    <w:p w:rsidR="008B36E3" w:rsidRPr="000A47B3" w:rsidRDefault="008B36E3" w:rsidP="002156F5">
      <w:pPr>
        <w:pStyle w:val="ListParagraph"/>
        <w:numPr>
          <w:ilvl w:val="1"/>
          <w:numId w:val="1"/>
        </w:numPr>
        <w:rPr>
          <w:b/>
          <w:bCs/>
          <w:i/>
          <w:iCs/>
          <w:color w:val="548DD4"/>
          <w:highlight w:val="yellow"/>
        </w:rPr>
      </w:pPr>
      <w:r w:rsidRPr="000A47B3">
        <w:rPr>
          <w:b/>
          <w:bCs/>
          <w:i/>
          <w:iCs/>
          <w:color w:val="548DD4"/>
          <w:highlight w:val="yellow"/>
        </w:rPr>
        <w:t>*(u8* const) 0xAAF=0x65A;</w:t>
      </w:r>
    </w:p>
    <w:p w:rsidR="008B36E3" w:rsidRPr="00E04379" w:rsidRDefault="008B36E3" w:rsidP="002156F5">
      <w:pPr>
        <w:pStyle w:val="ListParagraph"/>
        <w:numPr>
          <w:ilvl w:val="1"/>
          <w:numId w:val="1"/>
        </w:numPr>
        <w:rPr>
          <w:b/>
          <w:bCs/>
          <w:i/>
          <w:iCs/>
          <w:color w:val="548DD4"/>
        </w:rPr>
      </w:pPr>
      <w:r w:rsidRPr="00E04379">
        <w:rPr>
          <w:b/>
          <w:bCs/>
          <w:i/>
          <w:iCs/>
          <w:color w:val="548DD4"/>
        </w:rPr>
        <w:t>u8* p=(u8*) 0x65A; p=0xAAF;</w:t>
      </w:r>
    </w:p>
    <w:p w:rsidR="008B36E3" w:rsidRPr="00E04379" w:rsidRDefault="008B36E3" w:rsidP="002156F5">
      <w:pPr>
        <w:pStyle w:val="ListParagraph"/>
        <w:numPr>
          <w:ilvl w:val="1"/>
          <w:numId w:val="1"/>
        </w:numPr>
        <w:rPr>
          <w:b/>
          <w:bCs/>
          <w:i/>
          <w:iCs/>
          <w:color w:val="548DD4"/>
        </w:rPr>
      </w:pPr>
      <w:r w:rsidRPr="00E04379">
        <w:rPr>
          <w:b/>
          <w:bCs/>
          <w:i/>
          <w:iCs/>
          <w:color w:val="548DD4"/>
        </w:rPr>
        <w:t>u8* p=(u8*) 0xAAF; p=0x65A;</w:t>
      </w:r>
    </w:p>
    <w:p w:rsidR="008B36E3" w:rsidRPr="00E04379" w:rsidRDefault="008B36E3" w:rsidP="002156F5">
      <w:pPr>
        <w:pStyle w:val="ListParagraph"/>
        <w:numPr>
          <w:ilvl w:val="0"/>
          <w:numId w:val="5"/>
        </w:numPr>
        <w:rPr>
          <w:b/>
          <w:bCs/>
          <w:color w:val="548DD4"/>
        </w:rPr>
      </w:pPr>
      <w:r w:rsidRPr="00E04379">
        <w:rPr>
          <w:b/>
          <w:bCs/>
          <w:color w:val="548DD4"/>
        </w:rPr>
        <w:t>we use .......... for variable definition to reach an optimized C code for access variables:</w:t>
      </w:r>
    </w:p>
    <w:p w:rsidR="008B36E3" w:rsidRPr="00E04379" w:rsidRDefault="008B36E3" w:rsidP="00775AC5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E04379">
        <w:rPr>
          <w:b/>
          <w:bCs/>
          <w:color w:val="548DD4"/>
        </w:rPr>
        <w:t>Extern</w:t>
      </w:r>
    </w:p>
    <w:p w:rsidR="008B36E3" w:rsidRPr="00E04379" w:rsidRDefault="008B36E3" w:rsidP="00775AC5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E04379">
        <w:rPr>
          <w:b/>
          <w:bCs/>
          <w:color w:val="548DD4"/>
        </w:rPr>
        <w:t>Volatile</w:t>
      </w:r>
    </w:p>
    <w:p w:rsidR="008B36E3" w:rsidRPr="00E04379" w:rsidRDefault="008B36E3" w:rsidP="00775AC5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E04379">
        <w:rPr>
          <w:b/>
          <w:bCs/>
          <w:color w:val="548DD4"/>
        </w:rPr>
        <w:t>Static</w:t>
      </w:r>
    </w:p>
    <w:p w:rsidR="008B36E3" w:rsidRPr="0095269E" w:rsidRDefault="008B36E3" w:rsidP="00775AC5">
      <w:pPr>
        <w:pStyle w:val="ListParagraph"/>
        <w:numPr>
          <w:ilvl w:val="1"/>
          <w:numId w:val="1"/>
        </w:numPr>
        <w:rPr>
          <w:b/>
          <w:bCs/>
          <w:color w:val="548DD4"/>
          <w:highlight w:val="yellow"/>
        </w:rPr>
      </w:pPr>
      <w:r w:rsidRPr="0095269E">
        <w:rPr>
          <w:b/>
          <w:bCs/>
          <w:color w:val="548DD4"/>
          <w:highlight w:val="yellow"/>
        </w:rPr>
        <w:t>Register</w:t>
      </w:r>
    </w:p>
    <w:p w:rsidR="008B36E3" w:rsidRPr="00E04379" w:rsidRDefault="008B36E3" w:rsidP="00775AC5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E04379">
        <w:rPr>
          <w:b/>
          <w:bCs/>
          <w:color w:val="548DD4"/>
        </w:rPr>
        <w:t>E5teyar rabe3 , ta2reebn auto</w:t>
      </w:r>
    </w:p>
    <w:p w:rsidR="008B36E3" w:rsidRDefault="008B36E3" w:rsidP="00775AC5">
      <w:pPr>
        <w:pStyle w:val="ListParagraph"/>
        <w:numPr>
          <w:ilvl w:val="0"/>
          <w:numId w:val="5"/>
        </w:numPr>
      </w:pPr>
      <w:r>
        <w:t>When we use ..... for variable declaration , the compiler dos;nt make any optimization</w:t>
      </w:r>
    </w:p>
    <w:p w:rsidR="008B36E3" w:rsidRDefault="008B36E3" w:rsidP="00775AC5">
      <w:pPr>
        <w:pStyle w:val="ListParagraph"/>
        <w:numPr>
          <w:ilvl w:val="1"/>
          <w:numId w:val="5"/>
        </w:numPr>
      </w:pPr>
      <w:r>
        <w:t>Extern</w:t>
      </w:r>
    </w:p>
    <w:p w:rsidR="008B36E3" w:rsidRPr="0095269E" w:rsidRDefault="008B36E3" w:rsidP="00775AC5">
      <w:pPr>
        <w:pStyle w:val="ListParagraph"/>
        <w:numPr>
          <w:ilvl w:val="1"/>
          <w:numId w:val="5"/>
        </w:numPr>
        <w:rPr>
          <w:color w:val="FF0000"/>
          <w:highlight w:val="yellow"/>
        </w:rPr>
      </w:pPr>
      <w:r w:rsidRPr="0095269E">
        <w:rPr>
          <w:color w:val="FF0000"/>
          <w:highlight w:val="yellow"/>
        </w:rPr>
        <w:t>Volatile</w:t>
      </w:r>
    </w:p>
    <w:p w:rsidR="008B36E3" w:rsidRDefault="008B36E3" w:rsidP="00775AC5">
      <w:pPr>
        <w:pStyle w:val="ListParagraph"/>
        <w:numPr>
          <w:ilvl w:val="1"/>
          <w:numId w:val="5"/>
        </w:numPr>
      </w:pPr>
      <w:r>
        <w:t>Static</w:t>
      </w:r>
    </w:p>
    <w:p w:rsidR="008B36E3" w:rsidRDefault="008B36E3" w:rsidP="00775AC5">
      <w:pPr>
        <w:pStyle w:val="ListParagraph"/>
        <w:numPr>
          <w:ilvl w:val="1"/>
          <w:numId w:val="5"/>
        </w:numPr>
      </w:pPr>
      <w:r>
        <w:t>Register</w:t>
      </w:r>
    </w:p>
    <w:p w:rsidR="008B36E3" w:rsidRDefault="008B36E3" w:rsidP="00775AC5">
      <w:pPr>
        <w:pStyle w:val="ListParagraph"/>
        <w:numPr>
          <w:ilvl w:val="1"/>
          <w:numId w:val="5"/>
        </w:numPr>
      </w:pPr>
      <w:r>
        <w:t>E5teyar rabe3 , ta2reebn auto</w:t>
      </w:r>
    </w:p>
    <w:p w:rsidR="008B36E3" w:rsidRDefault="008B36E3" w:rsidP="001B5938">
      <w:pPr>
        <w:pStyle w:val="ListParagraph"/>
        <w:numPr>
          <w:ilvl w:val="0"/>
          <w:numId w:val="5"/>
        </w:numPr>
      </w:pPr>
      <w:r>
        <w:t>CAN and LIN Differneces (Multi master aw single , multi slaves aw la2a)</w:t>
      </w:r>
    </w:p>
    <w:p w:rsidR="008B36E3" w:rsidRDefault="008B36E3" w:rsidP="001B5938">
      <w:pPr>
        <w:rPr>
          <w:color w:val="FF0000"/>
        </w:rPr>
      </w:pPr>
      <w:r>
        <w:rPr>
          <w:color w:val="FF0000"/>
        </w:rPr>
        <w:t>CAN: multi masters</w:t>
      </w:r>
    </w:p>
    <w:p w:rsidR="008B36E3" w:rsidRPr="001B5938" w:rsidRDefault="008B36E3" w:rsidP="001B5938">
      <w:pPr>
        <w:rPr>
          <w:color w:val="FF0000"/>
        </w:rPr>
      </w:pPr>
      <w:r>
        <w:rPr>
          <w:color w:val="FF0000"/>
        </w:rPr>
        <w:t>LIN: single master and multi slaves, half duplex</w:t>
      </w:r>
    </w:p>
    <w:p w:rsidR="008B36E3" w:rsidRDefault="008B36E3" w:rsidP="00775AC5">
      <w:pPr>
        <w:pStyle w:val="ListParagraph"/>
        <w:numPr>
          <w:ilvl w:val="0"/>
          <w:numId w:val="5"/>
        </w:numPr>
      </w:pPr>
      <w:r>
        <w:t>What is the duty Cycle of waveform?</w:t>
      </w:r>
    </w:p>
    <w:p w:rsidR="008B36E3" w:rsidRDefault="008B36E3" w:rsidP="00A818F0">
      <w:pPr>
        <w:pStyle w:val="ListParagraph"/>
        <w:numPr>
          <w:ilvl w:val="1"/>
          <w:numId w:val="1"/>
        </w:numPr>
      </w:pPr>
      <w:r>
        <w:t xml:space="preserve">Period that the signal is active </w:t>
      </w:r>
    </w:p>
    <w:p w:rsidR="008B36E3" w:rsidRDefault="008B36E3" w:rsidP="00A818F0">
      <w:pPr>
        <w:pStyle w:val="ListParagraph"/>
        <w:numPr>
          <w:ilvl w:val="1"/>
          <w:numId w:val="1"/>
        </w:numPr>
      </w:pPr>
      <w:r>
        <w:t>Period of the waveform</w:t>
      </w:r>
    </w:p>
    <w:p w:rsidR="008B36E3" w:rsidRPr="000A47B3" w:rsidRDefault="008B36E3" w:rsidP="00A818F0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0A47B3">
        <w:rPr>
          <w:color w:val="FF0000"/>
          <w:highlight w:val="yellow"/>
        </w:rPr>
        <w:t>Retio ben 7agten ma5adtesh bali menhom :D</w:t>
      </w:r>
      <w:r>
        <w:rPr>
          <w:color w:val="FF0000"/>
          <w:highlight w:val="yellow"/>
        </w:rPr>
        <w:t>(Time of the on signal /total time)</w:t>
      </w:r>
    </w:p>
    <w:p w:rsidR="008B36E3" w:rsidRPr="00893CEA" w:rsidRDefault="008B36E3" w:rsidP="00A818F0">
      <w:pPr>
        <w:pStyle w:val="ListParagraph"/>
        <w:numPr>
          <w:ilvl w:val="0"/>
          <w:numId w:val="5"/>
        </w:numPr>
        <w:rPr>
          <w:b/>
          <w:bCs/>
          <w:color w:val="548DD4"/>
        </w:rPr>
      </w:pPr>
      <w:r w:rsidRPr="00893CEA">
        <w:rPr>
          <w:b/>
          <w:bCs/>
          <w:color w:val="548DD4"/>
        </w:rPr>
        <w:t>What is PWM parameters: (da te5tary menno kaza e5teyar)</w:t>
      </w:r>
    </w:p>
    <w:p w:rsidR="008B36E3" w:rsidRPr="00893CEA" w:rsidRDefault="008B36E3" w:rsidP="00A818F0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893CEA">
        <w:rPr>
          <w:b/>
          <w:bCs/>
          <w:color w:val="548DD4"/>
        </w:rPr>
        <w:t>Amplitude and frequency</w:t>
      </w:r>
    </w:p>
    <w:p w:rsidR="008B36E3" w:rsidRPr="000A47B3" w:rsidRDefault="008B36E3" w:rsidP="00A818F0">
      <w:pPr>
        <w:pStyle w:val="ListParagraph"/>
        <w:numPr>
          <w:ilvl w:val="1"/>
          <w:numId w:val="1"/>
        </w:numPr>
        <w:rPr>
          <w:b/>
          <w:bCs/>
          <w:color w:val="548DD4"/>
          <w:highlight w:val="yellow"/>
        </w:rPr>
      </w:pPr>
      <w:r w:rsidRPr="000A47B3">
        <w:rPr>
          <w:b/>
          <w:bCs/>
          <w:color w:val="548DD4"/>
          <w:highlight w:val="yellow"/>
        </w:rPr>
        <w:t>Frecuency and Duty cycle</w:t>
      </w:r>
    </w:p>
    <w:p w:rsidR="008B36E3" w:rsidRPr="000A47B3" w:rsidRDefault="008B36E3" w:rsidP="00A818F0">
      <w:pPr>
        <w:pStyle w:val="ListParagraph"/>
        <w:numPr>
          <w:ilvl w:val="1"/>
          <w:numId w:val="1"/>
        </w:numPr>
        <w:rPr>
          <w:b/>
          <w:bCs/>
          <w:color w:val="548DD4"/>
          <w:highlight w:val="yellow"/>
        </w:rPr>
      </w:pPr>
      <w:r w:rsidRPr="000A47B3">
        <w:rPr>
          <w:b/>
          <w:bCs/>
          <w:color w:val="548DD4"/>
          <w:highlight w:val="yellow"/>
        </w:rPr>
        <w:t>Duty Cycle and Amplitude</w:t>
      </w:r>
    </w:p>
    <w:p w:rsidR="008B36E3" w:rsidRPr="00893CEA" w:rsidRDefault="008B36E3" w:rsidP="00A818F0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893CEA">
        <w:rPr>
          <w:b/>
          <w:bCs/>
          <w:color w:val="548DD4"/>
        </w:rPr>
        <w:t>On time and off time</w:t>
      </w:r>
    </w:p>
    <w:p w:rsidR="008B36E3" w:rsidRPr="00893CEA" w:rsidRDefault="008B36E3" w:rsidP="00A818F0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893CEA">
        <w:rPr>
          <w:b/>
          <w:bCs/>
          <w:color w:val="548DD4"/>
        </w:rPr>
        <w:t>E5teyar rabe3 msh fakrah</w:t>
      </w:r>
    </w:p>
    <w:p w:rsidR="008B36E3" w:rsidRPr="00E04379" w:rsidRDefault="008B36E3" w:rsidP="00A818F0">
      <w:pPr>
        <w:pStyle w:val="ListParagraph"/>
        <w:numPr>
          <w:ilvl w:val="0"/>
          <w:numId w:val="5"/>
        </w:numPr>
        <w:rPr>
          <w:b/>
          <w:bCs/>
          <w:i/>
          <w:iCs/>
          <w:color w:val="548DD4"/>
        </w:rPr>
      </w:pPr>
      <w:r w:rsidRPr="00E04379">
        <w:rPr>
          <w:b/>
          <w:bCs/>
          <w:i/>
          <w:iCs/>
          <w:color w:val="548DD4"/>
        </w:rPr>
        <w:t>What dose affect stack consuming for function? (momken te5tary kaza 7aga)</w:t>
      </w:r>
    </w:p>
    <w:p w:rsidR="008B36E3" w:rsidRPr="00E04379" w:rsidRDefault="008B36E3" w:rsidP="00A818F0">
      <w:pPr>
        <w:pStyle w:val="ListParagraph"/>
        <w:numPr>
          <w:ilvl w:val="1"/>
          <w:numId w:val="1"/>
        </w:numPr>
        <w:rPr>
          <w:b/>
          <w:bCs/>
          <w:i/>
          <w:iCs/>
          <w:color w:val="548DD4"/>
        </w:rPr>
      </w:pPr>
      <w:r w:rsidRPr="00E04379">
        <w:rPr>
          <w:b/>
          <w:bCs/>
          <w:i/>
          <w:iCs/>
          <w:color w:val="548DD4"/>
        </w:rPr>
        <w:t>Number of static variables in this func</w:t>
      </w:r>
    </w:p>
    <w:p w:rsidR="008B36E3" w:rsidRPr="000A47B3" w:rsidRDefault="008B36E3" w:rsidP="00A818F0">
      <w:pPr>
        <w:pStyle w:val="ListParagraph"/>
        <w:numPr>
          <w:ilvl w:val="1"/>
          <w:numId w:val="1"/>
        </w:numPr>
        <w:rPr>
          <w:b/>
          <w:bCs/>
          <w:i/>
          <w:iCs/>
          <w:color w:val="548DD4"/>
          <w:highlight w:val="yellow"/>
        </w:rPr>
      </w:pPr>
      <w:r w:rsidRPr="000A47B3">
        <w:rPr>
          <w:b/>
          <w:bCs/>
          <w:i/>
          <w:iCs/>
          <w:color w:val="548DD4"/>
          <w:highlight w:val="yellow"/>
        </w:rPr>
        <w:t>Number of local variables in this func</w:t>
      </w:r>
    </w:p>
    <w:p w:rsidR="008B36E3" w:rsidRPr="00E04379" w:rsidRDefault="008B36E3" w:rsidP="00A818F0">
      <w:pPr>
        <w:pStyle w:val="ListParagraph"/>
        <w:numPr>
          <w:ilvl w:val="1"/>
          <w:numId w:val="1"/>
        </w:numPr>
        <w:rPr>
          <w:b/>
          <w:bCs/>
          <w:i/>
          <w:iCs/>
          <w:color w:val="548DD4"/>
        </w:rPr>
      </w:pPr>
      <w:r w:rsidRPr="00E04379">
        <w:rPr>
          <w:b/>
          <w:bCs/>
          <w:i/>
          <w:iCs/>
          <w:color w:val="548DD4"/>
        </w:rPr>
        <w:t>The length of function code</w:t>
      </w:r>
    </w:p>
    <w:p w:rsidR="008B36E3" w:rsidRPr="000A47B3" w:rsidRDefault="008B36E3" w:rsidP="00A818F0">
      <w:pPr>
        <w:pStyle w:val="ListParagraph"/>
        <w:numPr>
          <w:ilvl w:val="1"/>
          <w:numId w:val="1"/>
        </w:numPr>
        <w:rPr>
          <w:b/>
          <w:bCs/>
          <w:i/>
          <w:iCs/>
          <w:color w:val="548DD4"/>
          <w:highlight w:val="yellow"/>
        </w:rPr>
      </w:pPr>
      <w:r w:rsidRPr="000A47B3">
        <w:rPr>
          <w:b/>
          <w:bCs/>
          <w:i/>
          <w:iCs/>
          <w:color w:val="548DD4"/>
          <w:highlight w:val="yellow"/>
        </w:rPr>
        <w:t>Function argumenmts</w:t>
      </w:r>
    </w:p>
    <w:p w:rsidR="008B36E3" w:rsidRPr="00E04379" w:rsidRDefault="008B36E3" w:rsidP="00A818F0">
      <w:pPr>
        <w:pStyle w:val="ListParagraph"/>
        <w:numPr>
          <w:ilvl w:val="1"/>
          <w:numId w:val="1"/>
        </w:numPr>
        <w:rPr>
          <w:b/>
          <w:bCs/>
          <w:i/>
          <w:iCs/>
          <w:color w:val="548DD4"/>
        </w:rPr>
      </w:pPr>
      <w:r w:rsidRPr="00E04379">
        <w:rPr>
          <w:b/>
          <w:bCs/>
          <w:i/>
          <w:iCs/>
          <w:color w:val="548DD4"/>
        </w:rPr>
        <w:t>Number of calling function</w:t>
      </w:r>
    </w:p>
    <w:p w:rsidR="008B36E3" w:rsidRPr="00E04379" w:rsidRDefault="008B36E3" w:rsidP="0067022C">
      <w:pPr>
        <w:pStyle w:val="ListParagraph"/>
        <w:numPr>
          <w:ilvl w:val="0"/>
          <w:numId w:val="5"/>
        </w:numPr>
        <w:rPr>
          <w:b/>
          <w:bCs/>
          <w:color w:val="548DD4"/>
        </w:rPr>
      </w:pPr>
      <w:r w:rsidRPr="00E04379">
        <w:rPr>
          <w:b/>
          <w:bCs/>
          <w:color w:val="548DD4"/>
        </w:rPr>
        <w:t>Embedded development constraints: (choose more that one)</w:t>
      </w:r>
    </w:p>
    <w:p w:rsidR="008B36E3" w:rsidRPr="000A47B3" w:rsidRDefault="008B36E3" w:rsidP="0067022C">
      <w:pPr>
        <w:pStyle w:val="ListParagraph"/>
        <w:numPr>
          <w:ilvl w:val="1"/>
          <w:numId w:val="1"/>
        </w:numPr>
        <w:rPr>
          <w:b/>
          <w:bCs/>
          <w:color w:val="548DD4"/>
          <w:highlight w:val="yellow"/>
        </w:rPr>
      </w:pPr>
      <w:r w:rsidRPr="000A47B3">
        <w:rPr>
          <w:b/>
          <w:bCs/>
          <w:color w:val="548DD4"/>
          <w:highlight w:val="yellow"/>
        </w:rPr>
        <w:t>Limited prower consumption</w:t>
      </w:r>
    </w:p>
    <w:p w:rsidR="008B36E3" w:rsidRPr="000A47B3" w:rsidRDefault="008B36E3" w:rsidP="0067022C">
      <w:pPr>
        <w:pStyle w:val="ListParagraph"/>
        <w:numPr>
          <w:ilvl w:val="1"/>
          <w:numId w:val="1"/>
        </w:numPr>
        <w:rPr>
          <w:b/>
          <w:bCs/>
          <w:color w:val="548DD4"/>
          <w:highlight w:val="yellow"/>
        </w:rPr>
      </w:pPr>
      <w:r w:rsidRPr="000A47B3">
        <w:rPr>
          <w:b/>
          <w:bCs/>
          <w:color w:val="548DD4"/>
          <w:highlight w:val="yellow"/>
        </w:rPr>
        <w:t>Limited CPU pace</w:t>
      </w:r>
    </w:p>
    <w:p w:rsidR="008B36E3" w:rsidRPr="00E04379" w:rsidRDefault="008B36E3" w:rsidP="0067022C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E04379">
        <w:rPr>
          <w:b/>
          <w:bCs/>
          <w:color w:val="548DD4"/>
        </w:rPr>
        <w:t>Limited development budget</w:t>
      </w:r>
    </w:p>
    <w:p w:rsidR="008B36E3" w:rsidRPr="000A47B3" w:rsidRDefault="008B36E3" w:rsidP="0067022C">
      <w:pPr>
        <w:pStyle w:val="ListParagraph"/>
        <w:numPr>
          <w:ilvl w:val="1"/>
          <w:numId w:val="1"/>
        </w:numPr>
        <w:rPr>
          <w:b/>
          <w:bCs/>
          <w:color w:val="548DD4"/>
          <w:highlight w:val="yellow"/>
        </w:rPr>
      </w:pPr>
      <w:r w:rsidRPr="000A47B3">
        <w:rPr>
          <w:b/>
          <w:bCs/>
          <w:color w:val="548DD4"/>
          <w:highlight w:val="yellow"/>
        </w:rPr>
        <w:t>Limited Memory resources</w:t>
      </w:r>
    </w:p>
    <w:p w:rsidR="008B36E3" w:rsidRPr="00E04379" w:rsidRDefault="008B36E3" w:rsidP="0067022C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E04379">
        <w:rPr>
          <w:b/>
          <w:bCs/>
          <w:color w:val="548DD4"/>
        </w:rPr>
        <w:t xml:space="preserve">Limited 7aga Tanya msh fakraha bas </w:t>
      </w:r>
      <w:smartTag w:uri="urn:schemas-microsoft-com:office:smarttags" w:element="place">
        <w:smartTag w:uri="urn:schemas-microsoft-com:office:smarttags" w:element="State">
          <w:r w:rsidRPr="00E04379">
            <w:rPr>
              <w:b/>
              <w:bCs/>
              <w:color w:val="548DD4"/>
            </w:rPr>
            <w:t>kan</w:t>
          </w:r>
        </w:smartTag>
      </w:smartTag>
      <w:r w:rsidRPr="00E04379">
        <w:rPr>
          <w:b/>
          <w:bCs/>
          <w:color w:val="548DD4"/>
        </w:rPr>
        <w:t xml:space="preserve"> feeha kelmet Power :D</w:t>
      </w:r>
    </w:p>
    <w:p w:rsidR="008B36E3" w:rsidRDefault="008B36E3" w:rsidP="0067022C">
      <w:pPr>
        <w:pStyle w:val="ListParagraph"/>
        <w:numPr>
          <w:ilvl w:val="0"/>
          <w:numId w:val="5"/>
        </w:numPr>
      </w:pPr>
      <w:r>
        <w:t xml:space="preserve">Difference between </w:t>
      </w:r>
      <w:smartTag w:uri="urn:schemas-microsoft-com:office:smarttags" w:element="place">
        <w:r>
          <w:t>Union</w:t>
        </w:r>
      </w:smartTag>
      <w:r>
        <w:t xml:space="preserve"> and Structure (el e5telaf fe meen beya5od memory aktar w a3taqed en hwa el </w:t>
      </w:r>
      <w:smartTag w:uri="urn:schemas-microsoft-com:office:smarttags" w:element="place">
        <w:r>
          <w:t>Union</w:t>
        </w:r>
      </w:smartTag>
      <w:r>
        <w:t xml:space="preserve"> :D bas et2akedy ) </w:t>
      </w:r>
      <w:r>
        <w:rPr>
          <w:color w:val="FF0000"/>
        </w:rPr>
        <w:t>union</w:t>
      </w:r>
    </w:p>
    <w:p w:rsidR="008B36E3" w:rsidRDefault="008B36E3" w:rsidP="0067022C">
      <w:pPr>
        <w:pStyle w:val="ListParagraph"/>
        <w:numPr>
          <w:ilvl w:val="0"/>
          <w:numId w:val="5"/>
        </w:numPr>
      </w:pPr>
      <w:r>
        <w:t xml:space="preserve">Haygeblek code beta3 functin maktob b taree2et el Macro w el function 7asallaha calling 5 marrat ,, el memory size beta3et el code da (elli hwa el 7al ya3ny :D) = </w:t>
      </w:r>
      <w:r w:rsidRPr="00893CEA">
        <w:rPr>
          <w:color w:val="FF0000"/>
        </w:rPr>
        <w:t>505</w:t>
      </w:r>
      <w:r>
        <w:t xml:space="preserve"> </w:t>
      </w:r>
      <w:r>
        <w:rPr>
          <w:color w:val="FF0000"/>
        </w:rPr>
        <w:t>??</w:t>
      </w:r>
    </w:p>
    <w:p w:rsidR="008B36E3" w:rsidRDefault="008B36E3" w:rsidP="0067022C">
      <w:pPr>
        <w:pStyle w:val="ListParagraph"/>
        <w:numPr>
          <w:ilvl w:val="0"/>
          <w:numId w:val="5"/>
        </w:numPr>
      </w:pPr>
      <w:r>
        <w:t>Haygeblek nafs el function maktoba bas mn 3’er macro , b el tare2a el 3adeya ya3ny w bardo 7asallaha calling 5 marat bardo w el size f el 7ala de =</w:t>
      </w:r>
      <w:r w:rsidRPr="00893CEA">
        <w:rPr>
          <w:color w:val="FF0000"/>
        </w:rPr>
        <w:t>125</w:t>
      </w:r>
      <w:r>
        <w:t xml:space="preserve"> , hashra7lek leh on phone </w:t>
      </w:r>
    </w:p>
    <w:p w:rsidR="008B36E3" w:rsidRDefault="008B36E3" w:rsidP="0067022C">
      <w:pPr>
        <w:pStyle w:val="ListParagraph"/>
        <w:numPr>
          <w:ilvl w:val="0"/>
          <w:numId w:val="5"/>
        </w:numPr>
      </w:pPr>
      <w:r>
        <w:t xml:space="preserve">#Pragma used for? (msh fakra el e5teyarat :D) </w:t>
      </w:r>
      <w:r>
        <w:rPr>
          <w:color w:val="FF0000"/>
        </w:rPr>
        <w:t>allows various instructions defined by the compiler’s creator to be given to the compiler…(#pragma name)&gt;&gt;if this name is unrecognized by the compiler, then the #pragma  is ignored and no error results.</w:t>
      </w:r>
    </w:p>
    <w:p w:rsidR="008B36E3" w:rsidRDefault="008B36E3" w:rsidP="0067022C">
      <w:pPr>
        <w:pStyle w:val="ListParagraph"/>
        <w:numPr>
          <w:ilvl w:val="0"/>
          <w:numId w:val="5"/>
        </w:numPr>
      </w:pPr>
      <w:r>
        <w:t>............ define variable without reserve memory for it: (ana gawebt be Register)</w:t>
      </w:r>
    </w:p>
    <w:p w:rsidR="008B36E3" w:rsidRDefault="008B36E3" w:rsidP="0067022C">
      <w:pPr>
        <w:pStyle w:val="ListParagraph"/>
        <w:numPr>
          <w:ilvl w:val="1"/>
          <w:numId w:val="5"/>
        </w:numPr>
      </w:pPr>
      <w:r>
        <w:t>Extern</w:t>
      </w:r>
    </w:p>
    <w:p w:rsidR="008B36E3" w:rsidRDefault="008B36E3" w:rsidP="0067022C">
      <w:pPr>
        <w:pStyle w:val="ListParagraph"/>
        <w:numPr>
          <w:ilvl w:val="1"/>
          <w:numId w:val="5"/>
        </w:numPr>
      </w:pPr>
      <w:r>
        <w:t>Volatile</w:t>
      </w:r>
    </w:p>
    <w:p w:rsidR="008B36E3" w:rsidRDefault="008B36E3" w:rsidP="0067022C">
      <w:pPr>
        <w:pStyle w:val="ListParagraph"/>
        <w:numPr>
          <w:ilvl w:val="1"/>
          <w:numId w:val="5"/>
        </w:numPr>
      </w:pPr>
      <w:r>
        <w:t>Static</w:t>
      </w:r>
    </w:p>
    <w:p w:rsidR="008B36E3" w:rsidRPr="000A47B3" w:rsidRDefault="008B36E3" w:rsidP="0067022C">
      <w:pPr>
        <w:pStyle w:val="ListParagraph"/>
        <w:numPr>
          <w:ilvl w:val="1"/>
          <w:numId w:val="5"/>
        </w:numPr>
        <w:rPr>
          <w:color w:val="FF0000"/>
          <w:highlight w:val="yellow"/>
        </w:rPr>
      </w:pPr>
      <w:r w:rsidRPr="000A47B3">
        <w:rPr>
          <w:color w:val="FF0000"/>
          <w:highlight w:val="yellow"/>
        </w:rPr>
        <w:t>Register</w:t>
      </w:r>
    </w:p>
    <w:p w:rsidR="008B36E3" w:rsidRDefault="008B36E3" w:rsidP="0067022C">
      <w:pPr>
        <w:pStyle w:val="ListParagraph"/>
        <w:numPr>
          <w:ilvl w:val="1"/>
          <w:numId w:val="5"/>
        </w:numPr>
      </w:pPr>
      <w:r>
        <w:t>E5teyar rabe3 , ta2reebn auto</w:t>
      </w:r>
    </w:p>
    <w:p w:rsidR="008B36E3" w:rsidRDefault="008B36E3" w:rsidP="0067022C">
      <w:pPr>
        <w:pStyle w:val="ListParagraph"/>
        <w:numPr>
          <w:ilvl w:val="0"/>
          <w:numId w:val="5"/>
        </w:numPr>
      </w:pPr>
      <w:r>
        <w:t>#if and #endif  are using for:</w:t>
      </w:r>
    </w:p>
    <w:p w:rsidR="008B36E3" w:rsidRDefault="008B36E3" w:rsidP="0067022C">
      <w:pPr>
        <w:pStyle w:val="ListParagraph"/>
        <w:numPr>
          <w:ilvl w:val="1"/>
          <w:numId w:val="1"/>
        </w:numPr>
      </w:pPr>
      <w:r>
        <w:t xml:space="preserve">Define Macros (de egabty) </w:t>
      </w:r>
      <w:r>
        <w:rPr>
          <w:color w:val="FF0000"/>
        </w:rPr>
        <w:t>??</w:t>
      </w:r>
    </w:p>
    <w:p w:rsidR="008B36E3" w:rsidRPr="0079743E" w:rsidRDefault="008B36E3" w:rsidP="0067022C">
      <w:pPr>
        <w:pStyle w:val="ListParagraph"/>
        <w:numPr>
          <w:ilvl w:val="1"/>
          <w:numId w:val="1"/>
        </w:numPr>
        <w:rPr>
          <w:color w:val="000000"/>
        </w:rPr>
      </w:pPr>
      <w:r w:rsidRPr="0079743E">
        <w:rPr>
          <w:color w:val="000000"/>
        </w:rPr>
        <w:t>7aga msh fakraha</w:t>
      </w:r>
    </w:p>
    <w:p w:rsidR="008B36E3" w:rsidRDefault="008B36E3" w:rsidP="0067022C">
      <w:pPr>
        <w:pStyle w:val="ListParagraph"/>
        <w:numPr>
          <w:ilvl w:val="1"/>
          <w:numId w:val="1"/>
        </w:numPr>
      </w:pPr>
      <w:r>
        <w:t>7aga msh fakraha bardo :D</w:t>
      </w:r>
    </w:p>
    <w:p w:rsidR="008B36E3" w:rsidRDefault="008B36E3" w:rsidP="0067022C">
      <w:pPr>
        <w:pStyle w:val="ListParagraph"/>
        <w:numPr>
          <w:ilvl w:val="0"/>
          <w:numId w:val="5"/>
        </w:numPr>
      </w:pPr>
      <w:r>
        <w:t>Difference between Flash memory w EEPROM</w:t>
      </w:r>
    </w:p>
    <w:p w:rsidR="008B36E3" w:rsidRDefault="008B36E3" w:rsidP="00E014AA">
      <w:pPr>
        <w:pStyle w:val="ListParagraph"/>
        <w:numPr>
          <w:ilvl w:val="1"/>
          <w:numId w:val="1"/>
        </w:numPr>
      </w:pPr>
      <w:r w:rsidRPr="000A47B3">
        <w:rPr>
          <w:color w:val="FF0000"/>
          <w:highlight w:val="yellow"/>
        </w:rPr>
        <w:t>Page of Flash is larger than page of EEPROM</w:t>
      </w:r>
      <w:r>
        <w:t xml:space="preserve"> (de el egaba elli 2aletly 3aleha salma)</w:t>
      </w:r>
    </w:p>
    <w:p w:rsidR="008B36E3" w:rsidRDefault="008B36E3" w:rsidP="00E014AA">
      <w:pPr>
        <w:pStyle w:val="ListParagraph"/>
        <w:numPr>
          <w:ilvl w:val="1"/>
          <w:numId w:val="1"/>
        </w:numPr>
      </w:pPr>
      <w:r>
        <w:t>Ba2y el e5teyarat msh fakraha</w:t>
      </w:r>
    </w:p>
    <w:p w:rsidR="008B36E3" w:rsidRDefault="008B36E3" w:rsidP="00E014AA">
      <w:pPr>
        <w:pStyle w:val="ListParagraph"/>
        <w:numPr>
          <w:ilvl w:val="0"/>
          <w:numId w:val="5"/>
        </w:numPr>
      </w:pPr>
      <w:r>
        <w:t>Making the variable static affects:</w:t>
      </w:r>
    </w:p>
    <w:p w:rsidR="008B36E3" w:rsidRDefault="008B36E3" w:rsidP="00E014AA">
      <w:pPr>
        <w:pStyle w:val="ListParagraph"/>
        <w:numPr>
          <w:ilvl w:val="1"/>
          <w:numId w:val="1"/>
        </w:numPr>
      </w:pPr>
      <w:r>
        <w:t>Its scope</w:t>
      </w:r>
    </w:p>
    <w:p w:rsidR="008B36E3" w:rsidRDefault="008B36E3" w:rsidP="00E014AA">
      <w:pPr>
        <w:pStyle w:val="ListParagraph"/>
        <w:numPr>
          <w:ilvl w:val="1"/>
          <w:numId w:val="1"/>
        </w:numPr>
      </w:pPr>
      <w:r>
        <w:t>Its lifetime</w:t>
      </w:r>
    </w:p>
    <w:p w:rsidR="008B36E3" w:rsidRPr="0079743E" w:rsidRDefault="008B36E3" w:rsidP="00E014AA">
      <w:pPr>
        <w:pStyle w:val="ListParagraph"/>
        <w:numPr>
          <w:ilvl w:val="1"/>
          <w:numId w:val="1"/>
        </w:numPr>
        <w:rPr>
          <w:color w:val="FF0000"/>
        </w:rPr>
      </w:pPr>
      <w:r w:rsidRPr="000A47B3">
        <w:rPr>
          <w:color w:val="FF0000"/>
          <w:highlight w:val="yellow"/>
        </w:rPr>
        <w:t>Its scope and lifetime</w:t>
      </w:r>
    </w:p>
    <w:p w:rsidR="008B36E3" w:rsidRDefault="008B36E3" w:rsidP="00E014AA">
      <w:pPr>
        <w:pStyle w:val="ListParagraph"/>
        <w:numPr>
          <w:ilvl w:val="1"/>
          <w:numId w:val="1"/>
        </w:numPr>
      </w:pPr>
      <w:r>
        <w:t>It depends</w:t>
      </w:r>
    </w:p>
    <w:p w:rsidR="008B36E3" w:rsidRPr="003B2D20" w:rsidRDefault="008B36E3" w:rsidP="00E014AA">
      <w:pPr>
        <w:pStyle w:val="ListParagraph"/>
        <w:numPr>
          <w:ilvl w:val="0"/>
          <w:numId w:val="5"/>
        </w:numPr>
        <w:rPr>
          <w:b/>
          <w:bCs/>
          <w:i/>
          <w:iCs/>
          <w:color w:val="548DD4"/>
        </w:rPr>
      </w:pPr>
      <w:r w:rsidRPr="003B2D20">
        <w:rPr>
          <w:b/>
          <w:bCs/>
          <w:i/>
          <w:iCs/>
          <w:color w:val="548DD4"/>
        </w:rPr>
        <w:t>Can we pass structure to Function by value? y/n (w e3rafy leh yes aw no 3shan momken yegeblek kaza yes w kaza no )</w:t>
      </w:r>
    </w:p>
    <w:p w:rsidR="008B36E3" w:rsidRPr="0079743E" w:rsidRDefault="008B36E3" w:rsidP="00E014AA">
      <w:pPr>
        <w:pStyle w:val="ListParagraph"/>
        <w:numPr>
          <w:ilvl w:val="0"/>
          <w:numId w:val="5"/>
        </w:numPr>
        <w:rPr>
          <w:b/>
          <w:bCs/>
          <w:color w:val="548DD4"/>
        </w:rPr>
      </w:pPr>
      <w:r w:rsidRPr="0079743E">
        <w:rPr>
          <w:b/>
          <w:bCs/>
          <w:color w:val="548DD4"/>
        </w:rPr>
        <w:t>Can we pass Array to function by value?</w:t>
      </w:r>
    </w:p>
    <w:p w:rsidR="008B36E3" w:rsidRPr="0079743E" w:rsidRDefault="008B36E3" w:rsidP="00E014AA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79743E">
        <w:rPr>
          <w:b/>
          <w:bCs/>
          <w:color w:val="548DD4"/>
        </w:rPr>
        <w:t>No,Arrayes are Pointers</w:t>
      </w:r>
    </w:p>
    <w:p w:rsidR="008B36E3" w:rsidRPr="0079743E" w:rsidRDefault="008B36E3" w:rsidP="00E014AA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79743E">
        <w:rPr>
          <w:b/>
          <w:bCs/>
          <w:color w:val="548DD4"/>
        </w:rPr>
        <w:t>Yes</w:t>
      </w:r>
    </w:p>
    <w:p w:rsidR="008B36E3" w:rsidRPr="0079743E" w:rsidRDefault="008B36E3" w:rsidP="00E014AA">
      <w:pPr>
        <w:pStyle w:val="ListParagraph"/>
        <w:numPr>
          <w:ilvl w:val="1"/>
          <w:numId w:val="1"/>
        </w:numPr>
        <w:rPr>
          <w:b/>
          <w:bCs/>
          <w:color w:val="548DD4"/>
        </w:rPr>
      </w:pPr>
      <w:r w:rsidRPr="0079743E">
        <w:rPr>
          <w:b/>
          <w:bCs/>
          <w:color w:val="548DD4"/>
        </w:rPr>
        <w:t>No,Arrayes cant passed argument  (fe kalam wa2e3 f el gomla msh fakrah :D)</w:t>
      </w:r>
    </w:p>
    <w:p w:rsidR="008B36E3" w:rsidRDefault="008B36E3" w:rsidP="00E014AA">
      <w:pPr>
        <w:pStyle w:val="ListParagraph"/>
        <w:numPr>
          <w:ilvl w:val="0"/>
          <w:numId w:val="5"/>
        </w:numPr>
      </w:pPr>
      <w:r>
        <w:t>#define Max_Num 100 used to:</w:t>
      </w:r>
    </w:p>
    <w:p w:rsidR="008B36E3" w:rsidRDefault="008B36E3" w:rsidP="00E014AA">
      <w:pPr>
        <w:pStyle w:val="ListParagraph"/>
        <w:numPr>
          <w:ilvl w:val="1"/>
          <w:numId w:val="5"/>
        </w:numPr>
      </w:pPr>
      <w:r w:rsidRPr="00DB4C24">
        <w:rPr>
          <w:highlight w:val="yellow"/>
        </w:rPr>
        <w:t>Pre complie</w:t>
      </w:r>
      <w:r>
        <w:t xml:space="preserve"> ...... (kelma wa23a meni :D)</w:t>
      </w:r>
    </w:p>
    <w:p w:rsidR="008B36E3" w:rsidRDefault="008B36E3" w:rsidP="00E014AA">
      <w:pPr>
        <w:pStyle w:val="ListParagraph"/>
        <w:numPr>
          <w:ilvl w:val="1"/>
          <w:numId w:val="5"/>
        </w:numPr>
      </w:pPr>
      <w:r w:rsidRPr="0079743E">
        <w:rPr>
          <w:color w:val="FF0000"/>
        </w:rPr>
        <w:t xml:space="preserve">PreProcessor </w:t>
      </w:r>
      <w:r>
        <w:t>...... (nafs el kelma el wa23a meni :D)</w:t>
      </w:r>
    </w:p>
    <w:p w:rsidR="008B36E3" w:rsidRDefault="008B36E3" w:rsidP="00E014AA">
      <w:pPr>
        <w:pStyle w:val="ListParagraph"/>
        <w:numPr>
          <w:ilvl w:val="1"/>
          <w:numId w:val="5"/>
        </w:numPr>
      </w:pPr>
      <w:r>
        <w:t>Ba2y el e5teyarat msh fakraha :D bas makansh feeha 7aga ma3rofa leya :D</w:t>
      </w:r>
    </w:p>
    <w:p w:rsidR="008B36E3" w:rsidRDefault="008B36E3" w:rsidP="00E014AA">
      <w:pPr>
        <w:pStyle w:val="ListParagraph"/>
        <w:numPr>
          <w:ilvl w:val="0"/>
          <w:numId w:val="5"/>
        </w:numPr>
      </w:pPr>
      <w:r>
        <w:t>Real Time systems requires deadline and:</w:t>
      </w:r>
    </w:p>
    <w:p w:rsidR="008B36E3" w:rsidRDefault="008B36E3" w:rsidP="00E014AA">
      <w:pPr>
        <w:pStyle w:val="ListParagraph"/>
        <w:numPr>
          <w:ilvl w:val="1"/>
          <w:numId w:val="5"/>
        </w:numPr>
      </w:pPr>
      <w:r>
        <w:t>7aga msh fakraha</w:t>
      </w:r>
    </w:p>
    <w:p w:rsidR="008B36E3" w:rsidRDefault="008B36E3" w:rsidP="00E014AA">
      <w:pPr>
        <w:pStyle w:val="ListParagraph"/>
        <w:numPr>
          <w:ilvl w:val="1"/>
          <w:numId w:val="5"/>
        </w:numPr>
      </w:pPr>
      <w:r>
        <w:t>7aga msh fakraha</w:t>
      </w:r>
    </w:p>
    <w:p w:rsidR="008B36E3" w:rsidRPr="000A47B3" w:rsidRDefault="008B36E3" w:rsidP="00E014AA">
      <w:pPr>
        <w:pStyle w:val="ListParagraph"/>
        <w:numPr>
          <w:ilvl w:val="1"/>
          <w:numId w:val="5"/>
        </w:numPr>
        <w:rPr>
          <w:color w:val="FF0000"/>
          <w:highlight w:val="yellow"/>
        </w:rPr>
      </w:pPr>
      <w:r w:rsidRPr="000A47B3">
        <w:rPr>
          <w:color w:val="FF0000"/>
          <w:highlight w:val="yellow"/>
        </w:rPr>
        <w:t>Guarantee finishing tasks at the deadline</w:t>
      </w:r>
    </w:p>
    <w:p w:rsidR="008B36E3" w:rsidRDefault="008B36E3" w:rsidP="00E014AA">
      <w:pPr>
        <w:pStyle w:val="ListParagraph"/>
        <w:numPr>
          <w:ilvl w:val="1"/>
          <w:numId w:val="5"/>
        </w:numPr>
      </w:pPr>
      <w:r>
        <w:t>Guarantee finishing tasks before its deadline</w:t>
      </w:r>
    </w:p>
    <w:p w:rsidR="008B36E3" w:rsidRDefault="008B36E3" w:rsidP="0014047C">
      <w:pPr>
        <w:pStyle w:val="ListParagraph"/>
        <w:numPr>
          <w:ilvl w:val="0"/>
          <w:numId w:val="5"/>
        </w:numPr>
      </w:pPr>
      <w:r>
        <w:t>What is the meaning of nested interrupt?</w:t>
      </w:r>
    </w:p>
    <w:p w:rsidR="008B36E3" w:rsidRDefault="008B36E3" w:rsidP="0014047C">
      <w:pPr>
        <w:pStyle w:val="ListParagraph"/>
        <w:numPr>
          <w:ilvl w:val="1"/>
          <w:numId w:val="5"/>
        </w:numPr>
      </w:pPr>
      <w:r>
        <w:t>Ability to server more than one interrupt</w:t>
      </w:r>
    </w:p>
    <w:p w:rsidR="008B36E3" w:rsidRDefault="008B36E3" w:rsidP="00AA5187">
      <w:pPr>
        <w:pStyle w:val="ListParagraph"/>
        <w:numPr>
          <w:ilvl w:val="1"/>
          <w:numId w:val="5"/>
        </w:numPr>
      </w:pPr>
      <w:r>
        <w:t>Inability to server more than one interrupt</w:t>
      </w:r>
    </w:p>
    <w:p w:rsidR="008B36E3" w:rsidRPr="000A47B3" w:rsidRDefault="008B36E3" w:rsidP="0014047C">
      <w:pPr>
        <w:pStyle w:val="ListParagraph"/>
        <w:numPr>
          <w:ilvl w:val="1"/>
          <w:numId w:val="5"/>
        </w:numPr>
        <w:rPr>
          <w:color w:val="FF0000"/>
          <w:highlight w:val="yellow"/>
        </w:rPr>
      </w:pPr>
      <w:r w:rsidRPr="000A47B3">
        <w:rPr>
          <w:color w:val="FF0000"/>
          <w:highlight w:val="yellow"/>
        </w:rPr>
        <w:t>Serving a new interrupt while another interrupt with lower priority was serving</w:t>
      </w:r>
    </w:p>
    <w:p w:rsidR="008B36E3" w:rsidRDefault="008B36E3" w:rsidP="00AA5187">
      <w:pPr>
        <w:pStyle w:val="ListParagraph"/>
        <w:numPr>
          <w:ilvl w:val="0"/>
          <w:numId w:val="5"/>
        </w:numPr>
      </w:pPr>
      <w:r>
        <w:t>Tools that is used in connecting between functions (e5tary kaza 7aga )</w:t>
      </w:r>
    </w:p>
    <w:p w:rsidR="008B36E3" w:rsidRPr="004976F3" w:rsidRDefault="008B36E3" w:rsidP="00AA5187">
      <w:pPr>
        <w:pStyle w:val="ListParagraph"/>
        <w:numPr>
          <w:ilvl w:val="1"/>
          <w:numId w:val="5"/>
        </w:numPr>
        <w:rPr>
          <w:color w:val="FF0000"/>
        </w:rPr>
      </w:pPr>
      <w:r w:rsidRPr="004976F3">
        <w:rPr>
          <w:color w:val="FF0000"/>
        </w:rPr>
        <w:t>Semaphores</w:t>
      </w:r>
    </w:p>
    <w:p w:rsidR="008B36E3" w:rsidRDefault="008B36E3" w:rsidP="00AA5187">
      <w:pPr>
        <w:pStyle w:val="ListParagraph"/>
        <w:numPr>
          <w:ilvl w:val="1"/>
          <w:numId w:val="5"/>
        </w:numPr>
      </w:pPr>
      <w:r>
        <w:t>Tasks</w:t>
      </w:r>
    </w:p>
    <w:p w:rsidR="008B36E3" w:rsidRDefault="008B36E3" w:rsidP="00AA5187">
      <w:pPr>
        <w:pStyle w:val="ListParagraph"/>
        <w:numPr>
          <w:ilvl w:val="1"/>
          <w:numId w:val="5"/>
        </w:numPr>
      </w:pPr>
      <w:r>
        <w:t>Mutexes</w:t>
      </w:r>
    </w:p>
    <w:p w:rsidR="008B36E3" w:rsidRDefault="008B36E3" w:rsidP="00AA5187">
      <w:pPr>
        <w:pStyle w:val="ListParagraph"/>
        <w:numPr>
          <w:ilvl w:val="1"/>
          <w:numId w:val="5"/>
        </w:numPr>
      </w:pPr>
      <w:r>
        <w:t>Critical systems</w:t>
      </w:r>
    </w:p>
    <w:p w:rsidR="008B36E3" w:rsidRDefault="008B36E3" w:rsidP="00AA5187">
      <w:pPr>
        <w:pStyle w:val="ListParagraph"/>
        <w:numPr>
          <w:ilvl w:val="1"/>
          <w:numId w:val="5"/>
        </w:numPr>
      </w:pPr>
      <w:smartTag w:uri="urn:schemas-microsoft-com:office:smarttags" w:element="place">
        <w:smartTag w:uri="urn:schemas-microsoft-com:office:smarttags" w:element="State">
          <w:r>
            <w:t>Kan</w:t>
          </w:r>
        </w:smartTag>
      </w:smartTag>
      <w:r>
        <w:t xml:space="preserve"> fe kaza e5teyar tanyeen msh fakrahom bsra7a :D</w:t>
      </w:r>
    </w:p>
    <w:p w:rsidR="008B36E3" w:rsidRDefault="008B36E3" w:rsidP="00AA5187">
      <w:pPr>
        <w:pStyle w:val="ListParagraph"/>
        <w:numPr>
          <w:ilvl w:val="0"/>
          <w:numId w:val="5"/>
        </w:numPr>
      </w:pPr>
      <w:r>
        <w:t>The most suitable definition for interrupt controller is:</w:t>
      </w:r>
    </w:p>
    <w:p w:rsidR="008B36E3" w:rsidRDefault="008B36E3" w:rsidP="00AA5187">
      <w:pPr>
        <w:pStyle w:val="ListParagraph"/>
        <w:numPr>
          <w:ilvl w:val="1"/>
          <w:numId w:val="5"/>
        </w:numPr>
      </w:pPr>
      <w:r>
        <w:t>A small microcontroller that handle the interrupts</w:t>
      </w:r>
    </w:p>
    <w:p w:rsidR="008B36E3" w:rsidRDefault="008B36E3" w:rsidP="00AA5187">
      <w:pPr>
        <w:pStyle w:val="ListParagraph"/>
        <w:numPr>
          <w:ilvl w:val="1"/>
          <w:numId w:val="5"/>
        </w:numPr>
      </w:pPr>
      <w:r>
        <w:t>Small circuit that handle interrupts and define its priority</w:t>
      </w:r>
    </w:p>
    <w:p w:rsidR="008B36E3" w:rsidRPr="000B7F93" w:rsidRDefault="008B36E3" w:rsidP="00AA5187">
      <w:pPr>
        <w:pStyle w:val="ListParagraph"/>
        <w:numPr>
          <w:ilvl w:val="1"/>
          <w:numId w:val="5"/>
        </w:numPr>
        <w:rPr>
          <w:highlight w:val="yellow"/>
        </w:rPr>
      </w:pPr>
      <w:r w:rsidRPr="000B7F93">
        <w:rPr>
          <w:highlight w:val="yellow"/>
        </w:rPr>
        <w:t>Small circuit that enables and disables the interrupt</w:t>
      </w:r>
    </w:p>
    <w:p w:rsidR="008B36E3" w:rsidRPr="00AC040F" w:rsidRDefault="008B36E3" w:rsidP="00AA5187">
      <w:pPr>
        <w:pStyle w:val="ListParagraph"/>
        <w:numPr>
          <w:ilvl w:val="1"/>
          <w:numId w:val="5"/>
        </w:numPr>
        <w:rPr>
          <w:color w:val="FF0000"/>
        </w:rPr>
      </w:pPr>
      <w:r w:rsidRPr="00AC040F">
        <w:rPr>
          <w:color w:val="FF0000"/>
        </w:rPr>
        <w:t>B &amp; C</w:t>
      </w:r>
    </w:p>
    <w:p w:rsidR="008B36E3" w:rsidRDefault="008B36E3" w:rsidP="009B255D">
      <w:pPr>
        <w:pStyle w:val="ListParagraph"/>
        <w:numPr>
          <w:ilvl w:val="0"/>
          <w:numId w:val="5"/>
        </w:numPr>
      </w:pPr>
      <w:r>
        <w:t>Differences between SPI and UART (which is synchronour and which is asynchronous, which is multi Masters which is single master, which is multi slaves and which is single slaves)</w:t>
      </w:r>
    </w:p>
    <w:p w:rsidR="008B36E3" w:rsidRDefault="008B36E3" w:rsidP="00DB4C24">
      <w:pPr>
        <w:outlineLvl w:val="0"/>
        <w:rPr>
          <w:color w:val="FF0000"/>
        </w:rPr>
      </w:pPr>
      <w:r>
        <w:rPr>
          <w:color w:val="FF0000"/>
        </w:rPr>
        <w:t xml:space="preserve">SPI : Synchronous, single master, multi slaves, full duplex </w:t>
      </w:r>
    </w:p>
    <w:p w:rsidR="008B36E3" w:rsidRPr="004976F3" w:rsidRDefault="008B36E3" w:rsidP="004976F3">
      <w:pPr>
        <w:rPr>
          <w:color w:val="FF0000"/>
        </w:rPr>
      </w:pPr>
      <w:r>
        <w:rPr>
          <w:color w:val="FF0000"/>
        </w:rPr>
        <w:t>UART: Asynchronous, single master, multi slaves, full duplex ??</w:t>
      </w:r>
    </w:p>
    <w:p w:rsidR="008B36E3" w:rsidRDefault="008B36E3" w:rsidP="009B255D">
      <w:pPr>
        <w:pStyle w:val="ListParagraph"/>
        <w:numPr>
          <w:ilvl w:val="0"/>
          <w:numId w:val="5"/>
        </w:numPr>
      </w:pPr>
      <w:r>
        <w:t>UART</w:t>
      </w:r>
    </w:p>
    <w:p w:rsidR="008B36E3" w:rsidRDefault="008B36E3" w:rsidP="00F338DB">
      <w:pPr>
        <w:pStyle w:val="ListParagraph"/>
        <w:numPr>
          <w:ilvl w:val="1"/>
          <w:numId w:val="5"/>
        </w:numPr>
      </w:pPr>
      <w:r>
        <w:t>Synchronous</w:t>
      </w:r>
    </w:p>
    <w:p w:rsidR="008B36E3" w:rsidRPr="000B7F93" w:rsidRDefault="008B36E3" w:rsidP="00F338DB">
      <w:pPr>
        <w:pStyle w:val="ListParagraph"/>
        <w:numPr>
          <w:ilvl w:val="1"/>
          <w:numId w:val="5"/>
        </w:numPr>
        <w:rPr>
          <w:color w:val="FF0000"/>
          <w:highlight w:val="yellow"/>
        </w:rPr>
      </w:pPr>
      <w:r w:rsidRPr="000B7F93">
        <w:rPr>
          <w:color w:val="FF0000"/>
          <w:highlight w:val="yellow"/>
        </w:rPr>
        <w:t>Asynchronous</w:t>
      </w:r>
    </w:p>
    <w:p w:rsidR="008B36E3" w:rsidRDefault="008B36E3" w:rsidP="00F338DB">
      <w:pPr>
        <w:pStyle w:val="ListParagraph"/>
        <w:numPr>
          <w:ilvl w:val="1"/>
          <w:numId w:val="5"/>
        </w:numPr>
      </w:pPr>
      <w:r>
        <w:t>Asynchronous/Synchronous</w:t>
      </w:r>
    </w:p>
    <w:p w:rsidR="008B36E3" w:rsidRDefault="008B36E3" w:rsidP="00A07F49"/>
    <w:p w:rsidR="008B36E3" w:rsidRDefault="008B36E3" w:rsidP="00F338DB">
      <w:pPr>
        <w:pStyle w:val="ListParagraph"/>
        <w:numPr>
          <w:ilvl w:val="0"/>
          <w:numId w:val="5"/>
        </w:numPr>
      </w:pPr>
      <w:r>
        <w:t>USART</w:t>
      </w:r>
    </w:p>
    <w:p w:rsidR="008B36E3" w:rsidRDefault="008B36E3" w:rsidP="00F338DB">
      <w:pPr>
        <w:pStyle w:val="ListParagraph"/>
        <w:numPr>
          <w:ilvl w:val="1"/>
          <w:numId w:val="5"/>
        </w:numPr>
      </w:pPr>
      <w:r>
        <w:t>Synchronous</w:t>
      </w:r>
    </w:p>
    <w:p w:rsidR="008B36E3" w:rsidRDefault="008B36E3" w:rsidP="00F338DB">
      <w:pPr>
        <w:pStyle w:val="ListParagraph"/>
        <w:numPr>
          <w:ilvl w:val="1"/>
          <w:numId w:val="5"/>
        </w:numPr>
      </w:pPr>
      <w:r>
        <w:t>Asynchronous</w:t>
      </w:r>
    </w:p>
    <w:p w:rsidR="008B36E3" w:rsidRPr="000B7F93" w:rsidRDefault="008B36E3" w:rsidP="00F338DB">
      <w:pPr>
        <w:pStyle w:val="ListParagraph"/>
        <w:numPr>
          <w:ilvl w:val="1"/>
          <w:numId w:val="5"/>
        </w:numPr>
        <w:rPr>
          <w:color w:val="FF0000"/>
          <w:highlight w:val="yellow"/>
        </w:rPr>
      </w:pPr>
      <w:r w:rsidRPr="000B7F93">
        <w:rPr>
          <w:color w:val="FF0000"/>
          <w:highlight w:val="yellow"/>
        </w:rPr>
        <w:t>Asynchronous/Synchronous</w:t>
      </w:r>
    </w:p>
    <w:p w:rsidR="008B36E3" w:rsidRPr="00A07F49" w:rsidRDefault="008B36E3" w:rsidP="00A07F49">
      <w:pPr>
        <w:rPr>
          <w:color w:val="FF0000"/>
        </w:rPr>
      </w:pPr>
    </w:p>
    <w:p w:rsidR="008B36E3" w:rsidRPr="004976F3" w:rsidRDefault="008B36E3" w:rsidP="00F338DB">
      <w:pPr>
        <w:pStyle w:val="ListParagraph"/>
        <w:numPr>
          <w:ilvl w:val="0"/>
          <w:numId w:val="5"/>
        </w:numPr>
        <w:rPr>
          <w:b/>
          <w:bCs/>
          <w:color w:val="548DD4"/>
        </w:rPr>
      </w:pPr>
      <w:r w:rsidRPr="004976F3">
        <w:rPr>
          <w:b/>
          <w:bCs/>
          <w:color w:val="548DD4"/>
        </w:rPr>
        <w:t>The use of Watchdog timer in UART (msh fakra el e5teyarat bas shofy hwa 2eh lazmeto)</w:t>
      </w:r>
    </w:p>
    <w:p w:rsidR="008B36E3" w:rsidRPr="004976F3" w:rsidRDefault="008B36E3" w:rsidP="00A07F49">
      <w:pPr>
        <w:rPr>
          <w:b/>
          <w:bCs/>
          <w:color w:val="548DD4"/>
        </w:rPr>
      </w:pPr>
    </w:p>
    <w:p w:rsidR="008B36E3" w:rsidRPr="003B2D20" w:rsidRDefault="008B36E3" w:rsidP="00F338DB">
      <w:pPr>
        <w:pStyle w:val="ListParagraph"/>
        <w:numPr>
          <w:ilvl w:val="0"/>
          <w:numId w:val="5"/>
        </w:numPr>
        <w:rPr>
          <w:b/>
          <w:bCs/>
          <w:i/>
          <w:iCs/>
          <w:color w:val="548DD4"/>
        </w:rPr>
      </w:pPr>
      <w:r w:rsidRPr="003B2D20">
        <w:rPr>
          <w:b/>
          <w:bCs/>
          <w:i/>
          <w:iCs/>
          <w:color w:val="548DD4"/>
        </w:rPr>
        <w:t>UART Simulator can determine the time of small functions?  (T/F)</w:t>
      </w:r>
    </w:p>
    <w:p w:rsidR="008B36E3" w:rsidRDefault="008B36E3" w:rsidP="00A07F49"/>
    <w:p w:rsidR="008B36E3" w:rsidRDefault="008B36E3" w:rsidP="00A07F49">
      <w:pPr>
        <w:pStyle w:val="ListParagraph"/>
        <w:numPr>
          <w:ilvl w:val="0"/>
          <w:numId w:val="5"/>
        </w:numPr>
      </w:pPr>
      <w:r>
        <w:t>Reentrant function</w:t>
      </w:r>
    </w:p>
    <w:p w:rsidR="008B36E3" w:rsidRDefault="008B36E3" w:rsidP="00A07F49">
      <w:pPr>
        <w:pStyle w:val="ListParagraph"/>
        <w:numPr>
          <w:ilvl w:val="0"/>
          <w:numId w:val="5"/>
        </w:numPr>
      </w:pPr>
    </w:p>
    <w:p w:rsidR="008B36E3" w:rsidRPr="004976F3" w:rsidRDefault="008B36E3" w:rsidP="00200176">
      <w:pPr>
        <w:pStyle w:val="ListParagraph"/>
        <w:numPr>
          <w:ilvl w:val="0"/>
          <w:numId w:val="5"/>
        </w:numPr>
        <w:rPr>
          <w:color w:val="548DD4"/>
        </w:rPr>
      </w:pPr>
      <w:r>
        <w:t xml:space="preserve">   </w:t>
      </w:r>
      <w:r w:rsidRPr="004976F3">
        <w:rPr>
          <w:color w:val="548DD4"/>
        </w:rPr>
        <w:t>x=x ^ (1&lt;&lt;2)  ,, //// ^ means XOR</w:t>
      </w:r>
    </w:p>
    <w:p w:rsidR="008B36E3" w:rsidRPr="004976F3" w:rsidRDefault="008B36E3" w:rsidP="00200176">
      <w:pPr>
        <w:ind w:left="360"/>
        <w:rPr>
          <w:color w:val="548DD4"/>
        </w:rPr>
      </w:pPr>
      <w:r w:rsidRPr="004976F3">
        <w:rPr>
          <w:color w:val="548DD4"/>
        </w:rPr>
        <w:t>LSB(Least Significant bit)= 0,</w:t>
      </w:r>
    </w:p>
    <w:p w:rsidR="008B36E3" w:rsidRPr="004976F3" w:rsidRDefault="008B36E3" w:rsidP="00200176">
      <w:pPr>
        <w:ind w:left="360"/>
        <w:rPr>
          <w:color w:val="548DD4"/>
        </w:rPr>
      </w:pPr>
      <w:r w:rsidRPr="004976F3">
        <w:rPr>
          <w:color w:val="548DD4"/>
        </w:rPr>
        <w:t>This line :</w:t>
      </w:r>
    </w:p>
    <w:p w:rsidR="008B36E3" w:rsidRPr="004976F3" w:rsidRDefault="008B36E3" w:rsidP="00200176">
      <w:pPr>
        <w:pStyle w:val="ListParagraph"/>
        <w:numPr>
          <w:ilvl w:val="1"/>
          <w:numId w:val="1"/>
        </w:numPr>
        <w:rPr>
          <w:color w:val="548DD4"/>
        </w:rPr>
      </w:pPr>
      <w:r w:rsidRPr="004976F3">
        <w:rPr>
          <w:color w:val="548DD4"/>
        </w:rPr>
        <w:t>Set Bit 5 of x</w:t>
      </w:r>
    </w:p>
    <w:p w:rsidR="008B36E3" w:rsidRPr="004976F3" w:rsidRDefault="008B36E3" w:rsidP="00200176">
      <w:pPr>
        <w:pStyle w:val="ListParagraph"/>
        <w:numPr>
          <w:ilvl w:val="1"/>
          <w:numId w:val="1"/>
        </w:numPr>
        <w:rPr>
          <w:color w:val="548DD4"/>
        </w:rPr>
      </w:pPr>
      <w:r w:rsidRPr="004976F3">
        <w:rPr>
          <w:color w:val="548DD4"/>
        </w:rPr>
        <w:t>Clear Bit 3 of x</w:t>
      </w:r>
    </w:p>
    <w:p w:rsidR="008B36E3" w:rsidRPr="004976F3" w:rsidRDefault="008B36E3" w:rsidP="00200176">
      <w:pPr>
        <w:pStyle w:val="ListParagraph"/>
        <w:numPr>
          <w:ilvl w:val="1"/>
          <w:numId w:val="1"/>
        </w:numPr>
        <w:rPr>
          <w:color w:val="548DD4"/>
        </w:rPr>
      </w:pPr>
      <w:r w:rsidRPr="004976F3">
        <w:rPr>
          <w:color w:val="548DD4"/>
        </w:rPr>
        <w:t>Toggle bit 3 of x</w:t>
      </w:r>
    </w:p>
    <w:p w:rsidR="008B36E3" w:rsidRPr="000B7F93" w:rsidRDefault="008B36E3" w:rsidP="00200176">
      <w:pPr>
        <w:pStyle w:val="ListParagraph"/>
        <w:numPr>
          <w:ilvl w:val="1"/>
          <w:numId w:val="1"/>
        </w:numPr>
        <w:rPr>
          <w:color w:val="548DD4"/>
          <w:highlight w:val="yellow"/>
        </w:rPr>
      </w:pPr>
      <w:r w:rsidRPr="000B7F93">
        <w:rPr>
          <w:color w:val="548DD4"/>
          <w:highlight w:val="yellow"/>
        </w:rPr>
        <w:t>Toggle bit 2 of x</w:t>
      </w:r>
    </w:p>
    <w:p w:rsidR="008B36E3" w:rsidRDefault="008B36E3" w:rsidP="0044317F">
      <w:pPr>
        <w:pStyle w:val="ListParagraph"/>
        <w:ind w:left="360"/>
      </w:pPr>
    </w:p>
    <w:p w:rsidR="008B36E3" w:rsidRDefault="008B36E3" w:rsidP="0044317F">
      <w:pPr>
        <w:pStyle w:val="ListParagraph"/>
        <w:numPr>
          <w:ilvl w:val="0"/>
          <w:numId w:val="5"/>
        </w:numPr>
      </w:pPr>
      <w:r>
        <w:t>Which of the next variable can be defined as volatile (el so2al da 7assa enno kaza wa7da feehom yenfa3o sa7, bas hwa yasma7 be egaba wa7da bas :D)</w:t>
      </w:r>
    </w:p>
    <w:p w:rsidR="008B36E3" w:rsidRDefault="008B36E3" w:rsidP="0044317F">
      <w:pPr>
        <w:pStyle w:val="ListParagraph"/>
        <w:numPr>
          <w:ilvl w:val="1"/>
          <w:numId w:val="5"/>
        </w:numPr>
      </w:pPr>
      <w:r w:rsidRPr="00A07F49">
        <w:rPr>
          <w:color w:val="FF0000"/>
        </w:rPr>
        <w:t>Memory ...................</w:t>
      </w:r>
      <w:r>
        <w:t xml:space="preserve"> </w:t>
      </w:r>
      <w:r w:rsidRPr="000B7F93">
        <w:rPr>
          <w:highlight w:val="yellow"/>
        </w:rPr>
        <w:t>Status register</w:t>
      </w:r>
      <w:r>
        <w:t xml:space="preserve"> (el no2at de kalam wa2e3 menni :D)</w:t>
      </w:r>
    </w:p>
    <w:p w:rsidR="008B36E3" w:rsidRDefault="008B36E3" w:rsidP="0044317F">
      <w:pPr>
        <w:pStyle w:val="ListParagraph"/>
        <w:numPr>
          <w:ilvl w:val="1"/>
          <w:numId w:val="5"/>
        </w:numPr>
      </w:pPr>
      <w:r>
        <w:t>Global .......................</w:t>
      </w:r>
    </w:p>
    <w:p w:rsidR="008B36E3" w:rsidRDefault="008B36E3" w:rsidP="00AC040F">
      <w:pPr>
        <w:pStyle w:val="ListParagraph"/>
        <w:numPr>
          <w:ilvl w:val="1"/>
          <w:numId w:val="5"/>
        </w:numPr>
      </w:pPr>
      <w:r>
        <w:t>Global variable that is used in multithreaded applications</w:t>
      </w:r>
    </w:p>
    <w:p w:rsidR="008B36E3" w:rsidRDefault="008B36E3" w:rsidP="004976F3"/>
    <w:p w:rsidR="008B36E3" w:rsidRDefault="008B36E3" w:rsidP="00D77182">
      <w:pPr>
        <w:pStyle w:val="ListParagraph"/>
        <w:numPr>
          <w:ilvl w:val="0"/>
          <w:numId w:val="5"/>
        </w:numPr>
      </w:pPr>
      <w:r>
        <w:t xml:space="preserve">5alli balek mn el pointers elli </w:t>
      </w:r>
      <w:smartTag w:uri="urn:schemas-microsoft-com:office:smarttags" w:element="place">
        <w:smartTag w:uri="urn:schemas-microsoft-com:office:smarttags" w:element="City">
          <w:r>
            <w:t>gaya</w:t>
          </w:r>
        </w:smartTag>
      </w:smartTag>
      <w:r>
        <w:t xml:space="preserve"> de ,, gat f el emte7an raqam (f) </w:t>
      </w:r>
      <w:r>
        <w:sym w:font="Wingdings" w:char="F0E0"/>
      </w:r>
      <w:r>
        <w:t xml:space="preserve"> </w:t>
      </w:r>
      <w:r>
        <w:rPr>
          <w:b/>
          <w:bCs/>
          <w:sz w:val="23"/>
          <w:szCs w:val="23"/>
        </w:rPr>
        <w:t>int (*a)[10];</w:t>
      </w:r>
    </w:p>
    <w:p w:rsidR="008B36E3" w:rsidRDefault="008B36E3" w:rsidP="00DF0492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r>
        <w:rPr>
          <w:b/>
          <w:bCs/>
          <w:sz w:val="23"/>
          <w:szCs w:val="23"/>
        </w:rPr>
        <w:t xml:space="preserve">int a; </w:t>
      </w:r>
      <w:r>
        <w:rPr>
          <w:sz w:val="23"/>
          <w:szCs w:val="23"/>
        </w:rPr>
        <w:t xml:space="preserve">// An integer </w:t>
      </w:r>
    </w:p>
    <w:p w:rsidR="008B36E3" w:rsidRDefault="008B36E3" w:rsidP="00DF0492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r>
        <w:rPr>
          <w:b/>
          <w:bCs/>
          <w:sz w:val="23"/>
          <w:szCs w:val="23"/>
        </w:rPr>
        <w:t xml:space="preserve">int *a; </w:t>
      </w:r>
      <w:r>
        <w:rPr>
          <w:sz w:val="23"/>
          <w:szCs w:val="23"/>
        </w:rPr>
        <w:t xml:space="preserve">// A pointer to an integer </w:t>
      </w:r>
    </w:p>
    <w:p w:rsidR="008B36E3" w:rsidRDefault="008B36E3" w:rsidP="00DF0492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r>
        <w:rPr>
          <w:b/>
          <w:bCs/>
          <w:sz w:val="23"/>
          <w:szCs w:val="23"/>
        </w:rPr>
        <w:t xml:space="preserve">int **a; </w:t>
      </w:r>
      <w:r>
        <w:rPr>
          <w:sz w:val="23"/>
          <w:szCs w:val="23"/>
        </w:rPr>
        <w:t xml:space="preserve">// A pointer to a pointer to an integer </w:t>
      </w:r>
    </w:p>
    <w:p w:rsidR="008B36E3" w:rsidRDefault="008B36E3" w:rsidP="00DF0492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r>
        <w:rPr>
          <w:b/>
          <w:bCs/>
          <w:sz w:val="23"/>
          <w:szCs w:val="23"/>
        </w:rPr>
        <w:t xml:space="preserve">int a[10]; </w:t>
      </w:r>
      <w:r>
        <w:rPr>
          <w:sz w:val="23"/>
          <w:szCs w:val="23"/>
        </w:rPr>
        <w:t xml:space="preserve">// An array of 10 integers </w:t>
      </w:r>
    </w:p>
    <w:p w:rsidR="008B36E3" w:rsidRDefault="008B36E3" w:rsidP="00DF0492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e) </w:t>
      </w:r>
      <w:r>
        <w:rPr>
          <w:b/>
          <w:bCs/>
          <w:sz w:val="23"/>
          <w:szCs w:val="23"/>
        </w:rPr>
        <w:t xml:space="preserve">int *a[10]; </w:t>
      </w:r>
      <w:r>
        <w:rPr>
          <w:sz w:val="23"/>
          <w:szCs w:val="23"/>
        </w:rPr>
        <w:t xml:space="preserve">// An array of 10 pointers to integers </w:t>
      </w:r>
    </w:p>
    <w:p w:rsidR="008B36E3" w:rsidRDefault="008B36E3" w:rsidP="00DF0492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f) </w:t>
      </w:r>
      <w:r>
        <w:rPr>
          <w:b/>
          <w:bCs/>
          <w:sz w:val="23"/>
          <w:szCs w:val="23"/>
        </w:rPr>
        <w:t xml:space="preserve">int (*a)[10]; </w:t>
      </w:r>
      <w:r>
        <w:rPr>
          <w:sz w:val="23"/>
          <w:szCs w:val="23"/>
        </w:rPr>
        <w:t xml:space="preserve">// A pointer to an array of 10 integers </w:t>
      </w:r>
    </w:p>
    <w:p w:rsidR="008B36E3" w:rsidRDefault="008B36E3" w:rsidP="00DF0492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g) </w:t>
      </w:r>
      <w:r>
        <w:rPr>
          <w:b/>
          <w:bCs/>
          <w:sz w:val="23"/>
          <w:szCs w:val="23"/>
        </w:rPr>
        <w:t xml:space="preserve">int (*a)(int); </w:t>
      </w:r>
      <w:r>
        <w:rPr>
          <w:sz w:val="23"/>
          <w:szCs w:val="23"/>
        </w:rPr>
        <w:t xml:space="preserve">// A pointer to a function a that takes an integer argument and returns an integer </w:t>
      </w:r>
    </w:p>
    <w:p w:rsidR="008B36E3" w:rsidRDefault="008B36E3" w:rsidP="00DF0492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h) </w:t>
      </w:r>
      <w:r>
        <w:rPr>
          <w:b/>
          <w:bCs/>
          <w:sz w:val="23"/>
          <w:szCs w:val="23"/>
        </w:rPr>
        <w:t xml:space="preserve">int (*a[10])(int); </w:t>
      </w:r>
      <w:r>
        <w:rPr>
          <w:sz w:val="23"/>
          <w:szCs w:val="23"/>
        </w:rPr>
        <w:t>// An array of 10 pointers to functions that take an integer argument and return an integer</w:t>
      </w:r>
    </w:p>
    <w:p w:rsidR="008B36E3" w:rsidRDefault="008B36E3" w:rsidP="00DF0492">
      <w:pPr>
        <w:pStyle w:val="ListParagraph"/>
        <w:rPr>
          <w:sz w:val="23"/>
          <w:szCs w:val="23"/>
        </w:rPr>
      </w:pPr>
    </w:p>
    <w:p w:rsidR="008B36E3" w:rsidRPr="00DF0492" w:rsidRDefault="008B36E3" w:rsidP="00071302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t>If these numbers are pushed into stack in order 1,2,3 and 5,, the first one wil pop is?</w:t>
      </w:r>
    </w:p>
    <w:p w:rsidR="008B36E3" w:rsidRPr="000B7F93" w:rsidRDefault="008B36E3" w:rsidP="00DF0492">
      <w:pPr>
        <w:pStyle w:val="ListParagraph"/>
        <w:numPr>
          <w:ilvl w:val="1"/>
          <w:numId w:val="7"/>
        </w:numPr>
        <w:rPr>
          <w:color w:val="FF0000"/>
          <w:sz w:val="23"/>
          <w:szCs w:val="23"/>
          <w:highlight w:val="yellow"/>
        </w:rPr>
      </w:pPr>
      <w:r w:rsidRPr="000B7F93">
        <w:rPr>
          <w:color w:val="FF0000"/>
          <w:highlight w:val="yellow"/>
        </w:rPr>
        <w:t>5</w:t>
      </w:r>
    </w:p>
    <w:p w:rsidR="008B36E3" w:rsidRPr="00DF0492" w:rsidRDefault="008B36E3" w:rsidP="00DF0492">
      <w:pPr>
        <w:pStyle w:val="ListParagraph"/>
        <w:numPr>
          <w:ilvl w:val="1"/>
          <w:numId w:val="7"/>
        </w:numPr>
        <w:rPr>
          <w:sz w:val="23"/>
          <w:szCs w:val="23"/>
        </w:rPr>
      </w:pPr>
      <w:r>
        <w:t>3</w:t>
      </w:r>
    </w:p>
    <w:p w:rsidR="008B36E3" w:rsidRPr="00DF0492" w:rsidRDefault="008B36E3" w:rsidP="00DF0492">
      <w:pPr>
        <w:pStyle w:val="ListParagraph"/>
        <w:numPr>
          <w:ilvl w:val="1"/>
          <w:numId w:val="7"/>
        </w:numPr>
        <w:rPr>
          <w:sz w:val="23"/>
          <w:szCs w:val="23"/>
        </w:rPr>
      </w:pPr>
      <w:r>
        <w:t>2</w:t>
      </w:r>
    </w:p>
    <w:p w:rsidR="008B36E3" w:rsidRPr="004976F3" w:rsidRDefault="008B36E3" w:rsidP="00DF0492">
      <w:pPr>
        <w:pStyle w:val="ListParagraph"/>
        <w:numPr>
          <w:ilvl w:val="1"/>
          <w:numId w:val="7"/>
        </w:numPr>
        <w:rPr>
          <w:sz w:val="23"/>
          <w:szCs w:val="23"/>
        </w:rPr>
      </w:pPr>
      <w:r>
        <w:t>1</w:t>
      </w:r>
    </w:p>
    <w:p w:rsidR="008B36E3" w:rsidRDefault="008B36E3" w:rsidP="004976F3">
      <w:pPr>
        <w:rPr>
          <w:sz w:val="23"/>
          <w:szCs w:val="23"/>
        </w:rPr>
      </w:pPr>
    </w:p>
    <w:p w:rsidR="008B36E3" w:rsidRPr="004976F3" w:rsidRDefault="008B36E3" w:rsidP="004976F3">
      <w:pPr>
        <w:rPr>
          <w:sz w:val="23"/>
          <w:szCs w:val="23"/>
        </w:rPr>
      </w:pPr>
    </w:p>
    <w:p w:rsidR="008B36E3" w:rsidRDefault="008B36E3" w:rsidP="00DF0492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i=5</w:t>
      </w:r>
    </w:p>
    <w:p w:rsidR="008B36E3" w:rsidRDefault="008B36E3" w:rsidP="0098509C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if (i--  &gt;=  4)</w:t>
      </w:r>
    </w:p>
    <w:p w:rsidR="008B36E3" w:rsidRDefault="008B36E3" w:rsidP="0098509C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write “Hello”;</w:t>
      </w:r>
    </w:p>
    <w:p w:rsidR="008B36E3" w:rsidRDefault="008B36E3" w:rsidP="0098509C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Write”end”;</w:t>
      </w:r>
    </w:p>
    <w:p w:rsidR="008B36E3" w:rsidRDefault="008B36E3" w:rsidP="0098509C">
      <w:pPr>
        <w:pStyle w:val="ListParagraph"/>
        <w:numPr>
          <w:ilvl w:val="1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Hello</w:t>
      </w:r>
    </w:p>
    <w:p w:rsidR="008B36E3" w:rsidRDefault="008B36E3" w:rsidP="0098509C">
      <w:pPr>
        <w:pStyle w:val="ListParagraph"/>
        <w:numPr>
          <w:ilvl w:val="1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End</w:t>
      </w:r>
    </w:p>
    <w:p w:rsidR="008B36E3" w:rsidRPr="000B7F93" w:rsidRDefault="008B36E3" w:rsidP="0098509C">
      <w:pPr>
        <w:pStyle w:val="ListParagraph"/>
        <w:numPr>
          <w:ilvl w:val="1"/>
          <w:numId w:val="7"/>
        </w:numPr>
        <w:rPr>
          <w:color w:val="FF0000"/>
          <w:sz w:val="23"/>
          <w:szCs w:val="23"/>
          <w:highlight w:val="yellow"/>
        </w:rPr>
      </w:pPr>
      <w:r w:rsidRPr="000B7F93">
        <w:rPr>
          <w:color w:val="FF0000"/>
          <w:sz w:val="23"/>
          <w:szCs w:val="23"/>
          <w:highlight w:val="yellow"/>
        </w:rPr>
        <w:t>Hello then end</w:t>
      </w:r>
    </w:p>
    <w:p w:rsidR="008B36E3" w:rsidRDefault="008B36E3" w:rsidP="0098509C">
      <w:pPr>
        <w:pStyle w:val="Default"/>
      </w:pPr>
    </w:p>
    <w:p w:rsidR="008B36E3" w:rsidRDefault="008B36E3" w:rsidP="00D97590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t xml:space="preserve"> </w:t>
      </w:r>
      <w:r>
        <w:rPr>
          <w:i/>
          <w:iCs/>
          <w:sz w:val="23"/>
          <w:szCs w:val="23"/>
        </w:rPr>
        <w:t xml:space="preserve">Write the "standard" MIN macro-that is, a macro that takes two arguments and returns the smaller of the two arguments. </w:t>
      </w:r>
    </w:p>
    <w:p w:rsidR="008B36E3" w:rsidRPr="00136215" w:rsidRDefault="008B36E3" w:rsidP="00D97590">
      <w:pPr>
        <w:pStyle w:val="Default"/>
        <w:rPr>
          <w:color w:val="FF0000"/>
          <w:sz w:val="20"/>
          <w:szCs w:val="20"/>
        </w:rPr>
      </w:pPr>
      <w:r>
        <w:rPr>
          <w:b/>
          <w:bCs/>
          <w:sz w:val="20"/>
          <w:szCs w:val="20"/>
        </w:rPr>
        <w:t xml:space="preserve">#define MIN(A,B) ((A) &lt; </w:t>
      </w:r>
      <w:r w:rsidRPr="00D97590">
        <w:rPr>
          <w:b/>
          <w:bCs/>
          <w:sz w:val="20"/>
          <w:szCs w:val="20"/>
        </w:rPr>
        <w:t>= (B) ? (A) : (B))</w:t>
      </w:r>
      <w:r>
        <w:rPr>
          <w:b/>
          <w:bCs/>
          <w:sz w:val="20"/>
          <w:szCs w:val="20"/>
        </w:rPr>
        <w:t xml:space="preserve">  </w:t>
      </w:r>
      <w:r>
        <w:rPr>
          <w:color w:val="FF0000"/>
          <w:sz w:val="20"/>
          <w:szCs w:val="20"/>
        </w:rPr>
        <w:t>lw galy “&lt;=” w “&lt;” a5tar anhy ?</w:t>
      </w:r>
    </w:p>
    <w:p w:rsidR="008B36E3" w:rsidRDefault="008B36E3" w:rsidP="00D97590">
      <w:pPr>
        <w:pStyle w:val="Default"/>
        <w:rPr>
          <w:b/>
          <w:bCs/>
          <w:sz w:val="20"/>
          <w:szCs w:val="20"/>
        </w:rPr>
      </w:pPr>
    </w:p>
    <w:p w:rsidR="008B36E3" w:rsidRDefault="008B36E3" w:rsidP="00DB4C24">
      <w:pPr>
        <w:pStyle w:val="Default"/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El so2al da gali b el 7arf keda bas </w:t>
      </w:r>
      <w:smartTag w:uri="urn:schemas-microsoft-com:office:smarttags" w:element="place">
        <w:smartTag w:uri="urn:schemas-microsoft-com:office:smarttags" w:element="State">
          <w:r>
            <w:rPr>
              <w:b/>
              <w:bCs/>
              <w:sz w:val="20"/>
              <w:szCs w:val="20"/>
            </w:rPr>
            <w:t>kan</w:t>
          </w:r>
        </w:smartTag>
      </w:smartTag>
      <w:r>
        <w:rPr>
          <w:b/>
          <w:bCs/>
          <w:sz w:val="20"/>
          <w:szCs w:val="20"/>
        </w:rPr>
        <w:t xml:space="preserve"> choice tab3n</w:t>
      </w:r>
    </w:p>
    <w:p w:rsidR="008B36E3" w:rsidRDefault="008B36E3" w:rsidP="00D97590">
      <w:pPr>
        <w:pStyle w:val="Default"/>
        <w:rPr>
          <w:b/>
          <w:bCs/>
          <w:sz w:val="20"/>
          <w:szCs w:val="20"/>
        </w:rPr>
      </w:pPr>
    </w:p>
    <w:p w:rsidR="008B36E3" w:rsidRDefault="008B36E3" w:rsidP="0020323D">
      <w:pPr>
        <w:pStyle w:val="Default"/>
      </w:pPr>
    </w:p>
    <w:p w:rsidR="008B36E3" w:rsidRDefault="008B36E3" w:rsidP="0020323D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Using the #define statement, how would you declare a manifest constant that returns the number of seconds in a year? Disregard leap years in your answer. </w:t>
      </w:r>
    </w:p>
    <w:p w:rsidR="008B36E3" w:rsidRPr="00136215" w:rsidRDefault="008B36E3" w:rsidP="0020323D">
      <w:pPr>
        <w:pStyle w:val="Default"/>
        <w:numPr>
          <w:ilvl w:val="1"/>
          <w:numId w:val="7"/>
        </w:numPr>
        <w:rPr>
          <w:color w:val="FF0000"/>
          <w:sz w:val="20"/>
          <w:szCs w:val="20"/>
        </w:rPr>
      </w:pPr>
      <w:r w:rsidRPr="00136215">
        <w:rPr>
          <w:b/>
          <w:bCs/>
          <w:color w:val="FF0000"/>
          <w:sz w:val="20"/>
          <w:szCs w:val="20"/>
        </w:rPr>
        <w:t>#define SECONDS_PER_YEAR (60 * 60 * 24 * 365)</w:t>
      </w:r>
    </w:p>
    <w:p w:rsidR="008B36E3" w:rsidRPr="002A0FFE" w:rsidRDefault="008B36E3" w:rsidP="0020323D">
      <w:pPr>
        <w:pStyle w:val="Default"/>
        <w:numPr>
          <w:ilvl w:val="1"/>
          <w:numId w:val="7"/>
        </w:numPr>
        <w:rPr>
          <w:sz w:val="20"/>
          <w:szCs w:val="20"/>
          <w:highlight w:val="yellow"/>
        </w:rPr>
      </w:pPr>
      <w:r w:rsidRPr="002A0FFE">
        <w:rPr>
          <w:b/>
          <w:bCs/>
          <w:sz w:val="20"/>
          <w:szCs w:val="20"/>
          <w:highlight w:val="yellow"/>
        </w:rPr>
        <w:t>#define SECONDS_PER_YEAR (60 * 60 * 24 * 365UL)</w:t>
      </w:r>
    </w:p>
    <w:p w:rsidR="008B36E3" w:rsidRPr="00D97590" w:rsidRDefault="008B36E3" w:rsidP="0020323D">
      <w:pPr>
        <w:pStyle w:val="Default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#define SECONDS_PER_YEAR (60 * 60 * 24 * 365);</w:t>
      </w:r>
    </w:p>
    <w:p w:rsidR="008B36E3" w:rsidRPr="00D97590" w:rsidRDefault="008B36E3" w:rsidP="0020323D">
      <w:pPr>
        <w:pStyle w:val="Default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#define SECONDS_PER_YEAR 60 * 60 * 24 * 365</w:t>
      </w:r>
    </w:p>
    <w:p w:rsidR="008B36E3" w:rsidRDefault="008B36E3" w:rsidP="0020323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El 7al elli f el folder beta3 embedded C interview da msh mawgod few ala e5teyar feehom :D, fa el egaba ya ema el 2ola ya ema el Tanya :D es2ali 7ad mn el 3eyal eli henak ba2a</w:t>
      </w:r>
    </w:p>
    <w:p w:rsidR="008B36E3" w:rsidRDefault="008B36E3" w:rsidP="0020323D">
      <w:pPr>
        <w:pStyle w:val="Default"/>
        <w:rPr>
          <w:sz w:val="20"/>
          <w:szCs w:val="20"/>
        </w:rPr>
      </w:pPr>
    </w:p>
    <w:p w:rsidR="008B36E3" w:rsidRDefault="008B36E3" w:rsidP="0020323D">
      <w:pPr>
        <w:pStyle w:val="Default"/>
        <w:rPr>
          <w:sz w:val="20"/>
          <w:szCs w:val="20"/>
        </w:rPr>
      </w:pPr>
    </w:p>
    <w:p w:rsidR="008B36E3" w:rsidRDefault="008B36E3" w:rsidP="0020323D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i=1.5</w:t>
      </w:r>
    </w:p>
    <w:p w:rsidR="008B36E3" w:rsidRDefault="008B36E3" w:rsidP="00B120E5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Switch (i)</w:t>
      </w:r>
    </w:p>
    <w:p w:rsidR="008B36E3" w:rsidRDefault="008B36E3" w:rsidP="00B120E5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{Case 1 : cout&lt;&lt; “1”;</w:t>
      </w:r>
    </w:p>
    <w:p w:rsidR="008B36E3" w:rsidRDefault="008B36E3" w:rsidP="00B120E5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Case 2 : cout&lt;&lt; “2”;</w:t>
      </w:r>
    </w:p>
    <w:p w:rsidR="008B36E3" w:rsidRDefault="008B36E3" w:rsidP="00B120E5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Case 3 : cout&lt;&lt; “3”;</w:t>
      </w:r>
    </w:p>
    <w:p w:rsidR="008B36E3" w:rsidRDefault="008B36E3" w:rsidP="0088301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Default: Cout&lt;&lt; “0”;</w:t>
      </w:r>
    </w:p>
    <w:p w:rsidR="008B36E3" w:rsidRDefault="008B36E3" w:rsidP="00B120E5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}the results will be</w:t>
      </w:r>
    </w:p>
    <w:p w:rsidR="008B36E3" w:rsidRDefault="008B36E3" w:rsidP="00883017">
      <w:pPr>
        <w:pStyle w:val="Default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1230</w:t>
      </w:r>
    </w:p>
    <w:p w:rsidR="008B36E3" w:rsidRPr="00D5180A" w:rsidRDefault="008B36E3" w:rsidP="00883017">
      <w:pPr>
        <w:pStyle w:val="Default"/>
        <w:numPr>
          <w:ilvl w:val="1"/>
          <w:numId w:val="7"/>
        </w:numPr>
        <w:rPr>
          <w:color w:val="FF0000"/>
          <w:sz w:val="20"/>
          <w:szCs w:val="20"/>
        </w:rPr>
      </w:pPr>
      <w:r w:rsidRPr="00D5180A">
        <w:rPr>
          <w:color w:val="FF0000"/>
          <w:sz w:val="20"/>
          <w:szCs w:val="20"/>
        </w:rPr>
        <w:t>0</w:t>
      </w:r>
    </w:p>
    <w:p w:rsidR="008B36E3" w:rsidRDefault="008B36E3" w:rsidP="00883017">
      <w:pPr>
        <w:pStyle w:val="Default"/>
        <w:numPr>
          <w:ilvl w:val="1"/>
          <w:numId w:val="7"/>
        </w:numPr>
        <w:rPr>
          <w:sz w:val="20"/>
          <w:szCs w:val="20"/>
        </w:rPr>
      </w:pPr>
      <w:r w:rsidRPr="002A0FFE">
        <w:rPr>
          <w:sz w:val="20"/>
          <w:szCs w:val="20"/>
          <w:highlight w:val="yellow"/>
        </w:rPr>
        <w:t>Compile Error</w:t>
      </w:r>
    </w:p>
    <w:p w:rsidR="008B36E3" w:rsidRDefault="008B36E3" w:rsidP="00D5180A">
      <w:pPr>
        <w:pStyle w:val="Default"/>
        <w:rPr>
          <w:sz w:val="20"/>
          <w:szCs w:val="20"/>
        </w:rPr>
      </w:pPr>
    </w:p>
    <w:p w:rsidR="008B36E3" w:rsidRPr="004976F3" w:rsidRDefault="008B36E3" w:rsidP="007F0C5B">
      <w:pPr>
        <w:pStyle w:val="Default"/>
        <w:numPr>
          <w:ilvl w:val="0"/>
          <w:numId w:val="7"/>
        </w:numPr>
        <w:rPr>
          <w:b/>
          <w:bCs/>
          <w:color w:val="548DD4"/>
          <w:sz w:val="20"/>
          <w:szCs w:val="20"/>
        </w:rPr>
      </w:pPr>
      <w:r w:rsidRPr="004976F3">
        <w:rPr>
          <w:b/>
          <w:bCs/>
          <w:color w:val="548DD4"/>
          <w:sz w:val="20"/>
          <w:szCs w:val="20"/>
        </w:rPr>
        <w:t>Input capture</w:t>
      </w:r>
    </w:p>
    <w:p w:rsidR="008B36E3" w:rsidRPr="004976F3" w:rsidRDefault="008B36E3" w:rsidP="007F0C5B">
      <w:pPr>
        <w:pStyle w:val="Default"/>
        <w:numPr>
          <w:ilvl w:val="1"/>
          <w:numId w:val="7"/>
        </w:numPr>
        <w:rPr>
          <w:b/>
          <w:bCs/>
          <w:color w:val="548DD4"/>
          <w:sz w:val="20"/>
          <w:szCs w:val="20"/>
        </w:rPr>
      </w:pPr>
      <w:r w:rsidRPr="004976F3">
        <w:rPr>
          <w:b/>
          <w:bCs/>
          <w:color w:val="548DD4"/>
          <w:sz w:val="20"/>
          <w:szCs w:val="20"/>
        </w:rPr>
        <w:t>Capture I/O ports status</w:t>
      </w:r>
    </w:p>
    <w:p w:rsidR="008B36E3" w:rsidRPr="004976F3" w:rsidRDefault="008B36E3" w:rsidP="007F0C5B">
      <w:pPr>
        <w:pStyle w:val="Default"/>
        <w:numPr>
          <w:ilvl w:val="1"/>
          <w:numId w:val="7"/>
        </w:numPr>
        <w:rPr>
          <w:b/>
          <w:bCs/>
          <w:color w:val="548DD4"/>
          <w:sz w:val="20"/>
          <w:szCs w:val="20"/>
        </w:rPr>
      </w:pPr>
      <w:r w:rsidRPr="004976F3">
        <w:rPr>
          <w:b/>
          <w:bCs/>
          <w:color w:val="548DD4"/>
          <w:sz w:val="20"/>
          <w:szCs w:val="20"/>
        </w:rPr>
        <w:t>Capture analoge signals</w:t>
      </w:r>
    </w:p>
    <w:p w:rsidR="008B36E3" w:rsidRPr="000B7F93" w:rsidRDefault="008B36E3" w:rsidP="007F0C5B">
      <w:pPr>
        <w:pStyle w:val="Default"/>
        <w:numPr>
          <w:ilvl w:val="1"/>
          <w:numId w:val="7"/>
        </w:numPr>
        <w:rPr>
          <w:b/>
          <w:bCs/>
          <w:color w:val="548DD4"/>
          <w:sz w:val="20"/>
          <w:szCs w:val="20"/>
          <w:highlight w:val="yellow"/>
        </w:rPr>
      </w:pPr>
      <w:r w:rsidRPr="000B7F93">
        <w:rPr>
          <w:b/>
          <w:bCs/>
          <w:color w:val="548DD4"/>
          <w:sz w:val="20"/>
          <w:szCs w:val="20"/>
          <w:highlight w:val="yellow"/>
        </w:rPr>
        <w:t>Parameter based on timer, measure signals and speed</w:t>
      </w:r>
    </w:p>
    <w:sectPr w:rsidR="008B36E3" w:rsidRPr="000B7F93" w:rsidSect="00C730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B50"/>
    <w:multiLevelType w:val="hybridMultilevel"/>
    <w:tmpl w:val="7452FE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60B0500"/>
    <w:multiLevelType w:val="hybridMultilevel"/>
    <w:tmpl w:val="FF82C46E"/>
    <w:lvl w:ilvl="0" w:tplc="DCCC1F60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8997365"/>
    <w:multiLevelType w:val="hybridMultilevel"/>
    <w:tmpl w:val="45A4060A"/>
    <w:lvl w:ilvl="0" w:tplc="D5BE5034">
      <w:numFmt w:val="bullet"/>
      <w:lvlText w:val="*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C1D4CD3"/>
    <w:multiLevelType w:val="hybridMultilevel"/>
    <w:tmpl w:val="A40AC12A"/>
    <w:lvl w:ilvl="0" w:tplc="3EEA17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C455CE0"/>
    <w:multiLevelType w:val="hybridMultilevel"/>
    <w:tmpl w:val="721893C4"/>
    <w:lvl w:ilvl="0" w:tplc="5580708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3D163039"/>
    <w:multiLevelType w:val="hybridMultilevel"/>
    <w:tmpl w:val="627CCE3C"/>
    <w:lvl w:ilvl="0" w:tplc="5B2C19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FAB17F8"/>
    <w:multiLevelType w:val="hybridMultilevel"/>
    <w:tmpl w:val="8846883E"/>
    <w:lvl w:ilvl="0" w:tplc="DCCC1F60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2D07"/>
    <w:rsid w:val="00071302"/>
    <w:rsid w:val="000A47B3"/>
    <w:rsid w:val="000B7F93"/>
    <w:rsid w:val="000C5CE3"/>
    <w:rsid w:val="00136215"/>
    <w:rsid w:val="0014047C"/>
    <w:rsid w:val="001B5938"/>
    <w:rsid w:val="00200176"/>
    <w:rsid w:val="0020323D"/>
    <w:rsid w:val="002156F5"/>
    <w:rsid w:val="002A0FFE"/>
    <w:rsid w:val="002B4A79"/>
    <w:rsid w:val="003B2D20"/>
    <w:rsid w:val="0044317F"/>
    <w:rsid w:val="004976F3"/>
    <w:rsid w:val="004D24CD"/>
    <w:rsid w:val="005D0E82"/>
    <w:rsid w:val="0067022C"/>
    <w:rsid w:val="00775AC5"/>
    <w:rsid w:val="0079743E"/>
    <w:rsid w:val="007A02AB"/>
    <w:rsid w:val="007F0C5B"/>
    <w:rsid w:val="00883017"/>
    <w:rsid w:val="00893CEA"/>
    <w:rsid w:val="008A1851"/>
    <w:rsid w:val="008B36E3"/>
    <w:rsid w:val="0095269E"/>
    <w:rsid w:val="00952D07"/>
    <w:rsid w:val="0098509C"/>
    <w:rsid w:val="009B255D"/>
    <w:rsid w:val="00A07F49"/>
    <w:rsid w:val="00A818F0"/>
    <w:rsid w:val="00A86686"/>
    <w:rsid w:val="00AA5187"/>
    <w:rsid w:val="00AC040F"/>
    <w:rsid w:val="00AC2ED5"/>
    <w:rsid w:val="00B120E5"/>
    <w:rsid w:val="00C730C8"/>
    <w:rsid w:val="00D5180A"/>
    <w:rsid w:val="00D77182"/>
    <w:rsid w:val="00D97590"/>
    <w:rsid w:val="00DB4C24"/>
    <w:rsid w:val="00DF0492"/>
    <w:rsid w:val="00E014AA"/>
    <w:rsid w:val="00E04379"/>
    <w:rsid w:val="00F33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C8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52D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2156F5"/>
    <w:rPr>
      <w:color w:val="0000FF"/>
      <w:u w:val="single"/>
    </w:rPr>
  </w:style>
  <w:style w:type="paragraph" w:customStyle="1" w:styleId="Default">
    <w:name w:val="Default"/>
    <w:uiPriority w:val="99"/>
    <w:rsid w:val="0098509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DB4C2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7BD7"/>
    <w:rPr>
      <w:rFonts w:ascii="Times New Roman" w:hAnsi="Times New Roman" w:cs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%C2%B2C" TargetMode="External"/><Relationship Id="rId5" Type="http://schemas.openxmlformats.org/officeDocument/2006/relationships/hyperlink" Target="http://en.wikipedia.org/wiki/Serial_Peripheral_Interface_B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753</TotalTime>
  <Pages>7</Pages>
  <Words>1143</Words>
  <Characters>6519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sshawky</cp:lastModifiedBy>
  <cp:revision>30</cp:revision>
  <dcterms:created xsi:type="dcterms:W3CDTF">2011-08-07T13:55:00Z</dcterms:created>
  <dcterms:modified xsi:type="dcterms:W3CDTF">2011-08-08T06:24:00Z</dcterms:modified>
</cp:coreProperties>
</file>